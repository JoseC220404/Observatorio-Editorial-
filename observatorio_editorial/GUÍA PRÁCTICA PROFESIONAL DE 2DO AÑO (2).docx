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203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CARRERA INGENIERÍA INFORMÁTICA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755" w:right="3802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s-ES"/>
        </w:rPr>
        <w:t>ASIGNATURA PRÁCTICA PROFESIONAL DE 2DO AÑO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CURSO 2024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GUÍA: 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320" w:lineRule="exact"/>
        <w:ind w:left="755" w:right="0" w:firstLine="0"/>
      </w:pPr>
      <w:r/>
      <w:r>
        <w:rPr baseline="0" dirty="0">
          <w:rFonts w:ascii="Calibri Light" w:hAnsi="Calibri Light" w:cs="Calibri Light"/>
          <w:color w:val="2E74B5"/>
          <w:sz w:val="32"/>
          <w:szCs w:val="32"/>
          <w:lang w:val="es-ES"/>
        </w:rPr>
        <w:t>Tabla de Contenido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68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Introducción ................................................................................................................... 1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215" w:right="149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1.1.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Objetivos Generales ........................................................................................... 1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215" w:right="149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1.2.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Conocimientos esenciales a adquirir: ................................................................ 2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215" w:right="149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1.3.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Habilidades básicas a dominar: ......................................................................... 2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2.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Contenidos a desarrollar ................................................................................................ 2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215" w:right="149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2.1.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Planteamiento general del problema a resolver ................................................. 2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215" w:right="149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2.2.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Hoja de trabajo ................................................................................................... 3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3.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Informe .......................................................................................................................... 4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215" w:right="149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3.1.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Estructura del informe ....................................................................................... 4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4.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Uso del GIT ................................................................................................................... 5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5.</w:t>
      </w:r>
      <w:r>
        <w:rPr baseline="0" dirty="0">
          <w:rFonts w:ascii="Calibri" w:hAnsi="Calibri" w:cs="Calibri"/>
          <w:color w:val="000000"/>
          <w:spacing w:val="10"/>
          <w:sz w:val="22"/>
          <w:szCs w:val="22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Defensa y Evaluación del Proyecto ............................................................................... 5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Anexos ................................................................................................................................. 6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256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41"/>
        </w:tabs>
        <w:spacing w:before="0" w:after="0" w:line="313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1.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s-E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Introducción  </w:t>
      </w:r>
      <w:r/>
    </w:p>
    <w:p>
      <w:pPr>
        <w:rPr>
          <w:rFonts w:ascii="Times New Roman" w:hAnsi="Times New Roman" w:cs="Times New Roman"/>
          <w:color w:val="010302"/>
        </w:rPr>
        <w:spacing w:before="51" w:after="0" w:line="276" w:lineRule="exact"/>
        <w:ind w:left="755" w:right="277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 asignatura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  <w:t>Práctica Profesional de Segundo Año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 forma parte del currículo base de la disciplina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Práctica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Profesional.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Esta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asignatura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fundamentalmente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través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trabajo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individual/por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equipos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mediante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desarrollo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Trabajo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Curso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s-ES"/>
        </w:rPr>
        <w:t>que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constituye su forma de evaluación final.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755" w:right="277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  <w:t>Práctica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  <w:t>Profesional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  <w:t>Segundo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  <w:t>Año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considera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asignatura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integradora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pues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s-ES"/>
        </w:rPr>
        <w:t>los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estudiantes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deben</w:t>
      </w:r>
      <w:r>
        <w:rPr baseline="0" dirty="0">
          <w:rFonts w:ascii="Times New Roman" w:hAnsi="Times New Roman" w:cs="Times New Roman"/>
          <w:color w:val="000000"/>
          <w:spacing w:val="5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aplicar</w:t>
      </w:r>
      <w:r>
        <w:rPr baseline="0" dirty="0">
          <w:rFonts w:ascii="Times New Roman" w:hAnsi="Times New Roman" w:cs="Times New Roman"/>
          <w:color w:val="000000"/>
          <w:spacing w:val="5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conocimientos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habilidades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asignaturas</w:t>
      </w:r>
      <w:r>
        <w:rPr baseline="0" dirty="0">
          <w:rFonts w:ascii="Times New Roman" w:hAnsi="Times New Roman" w:cs="Times New Roman"/>
          <w:color w:val="000000"/>
          <w:spacing w:val="5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s-ES"/>
        </w:rPr>
        <w:t>año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actual, así como del año precedente. 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1.1.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Objetivos Generales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65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 objetivos de la Práctica Profesional de 2do Año de Ing. Informática en el Plan E son: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115" w:right="280" w:hanging="360"/>
        <w:jc w:val="both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Aplicar de manera independiente y con profesionalidad lo aprendido a fin de proponer soluciones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informáticas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diversidad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problemas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acuerdo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objetivos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alcanzados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hasta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5"/>
          <w:sz w:val="24"/>
          <w:szCs w:val="24"/>
          <w:lang w:val="es-ES"/>
        </w:rPr>
        <w:t>año.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cumplir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este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objetivo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puede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hacer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3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aplicación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escritorio</w:t>
      </w:r>
      <w:r>
        <w:rPr baseline="0" dirty="0">
          <w:rFonts w:ascii="Times New Roman" w:hAnsi="Times New Roman" w:cs="Times New Roman"/>
          <w:color w:val="000000"/>
          <w:spacing w:val="3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java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automatice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algún proceso de la empresa.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Utilizar las tecnologías adecuadas para el desarrollo de soluciones informáticas.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Consultar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literatura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idioma</w:t>
      </w:r>
      <w:r>
        <w:rPr baseline="0" dirty="0">
          <w:rFonts w:ascii="Times New Roman" w:hAnsi="Times New Roman" w:cs="Times New Roman"/>
          <w:color w:val="000000"/>
          <w:spacing w:val="6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extranjero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identificar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6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conceptos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fundamentales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s-ES"/>
        </w:rPr>
        <w:t>los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trabajos relacionados con la solución informática que se proyecte desarrollar.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Documentar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ejecución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sistemas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informáticos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artefactos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ingenieriles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adecuados en función de la complejidad y la naturaleza del proyecto.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Analizar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situación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enfoque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sistémico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evaluar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necesidad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soluciones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informáticas que le generen un valor tangible o intangible.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procesos de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gestión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software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sus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infraestructuras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tecnológicas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atendiendo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8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 particularidades del proyecto profesional y asegurando su calidad.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hábitos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disciplina,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trabajo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equipo,</w:t>
      </w:r>
      <w:r>
        <w:rPr baseline="0" dirty="0">
          <w:rFonts w:ascii="Times New Roman" w:hAnsi="Times New Roman" w:cs="Times New Roman"/>
          <w:color w:val="000000"/>
          <w:spacing w:val="5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independencia,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creatividad,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organización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732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personal y responsabilidad ante el trabajo.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192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Consolidar hábitos de auto-superación que posibiliten mantener un nivel profesional de acuerdo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 acelerado desarrollo científico-técnico en la informática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1.2.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Conocimientos esenciales a adquirir:   </w:t>
      </w:r>
      <w:r/>
    </w:p>
    <w:p>
      <w:pPr>
        <w:rPr>
          <w:rFonts w:ascii="Times New Roman" w:hAnsi="Times New Roman" w:cs="Times New Roman"/>
          <w:color w:val="010302"/>
        </w:rPr>
        <w:spacing w:before="52" w:after="0" w:line="275" w:lineRule="exact"/>
        <w:ind w:left="755" w:right="278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conocimientos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propios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demás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disciplinas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carrera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sistematizados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proceso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de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pacing w:val="-1"/>
          <w:sz w:val="24"/>
          <w:szCs w:val="24"/>
          <w:lang w:val="es-ES"/>
        </w:rPr>
        <w:t>solucionar un problema de naturaleza informática. Métodos para la revisión de bibliografía científico-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técnica y las herramientas automatizadas para su gestión como referencias bibliográficas. Elementos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Metodología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Investigación.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Justificación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planteamiento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2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problema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énfasis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s-ES"/>
        </w:rPr>
        <w:t>los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problemas de naturaleza técnica. Diseño metodológico de una práctica profesional. Normas generales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 la redacción de informes científico-técnicos, presentación de resultados y su comunicación oral. 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 particular: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181" w:right="283" w:hanging="180"/>
        <w:jc w:val="both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Análisis,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diseño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implementación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aplicación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lenguaje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alto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nivel</w:t>
      </w:r>
      <w:r>
        <w:rPr baseline="0" dirty="0">
          <w:rFonts w:ascii="Times New Roman" w:hAnsi="Times New Roman" w:cs="Times New Roman"/>
          <w:color w:val="000000"/>
          <w:spacing w:val="5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(JAVA)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conteniendo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interfaz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gráfica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capaz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responder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algunas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responsabilidades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sistema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definidas en el proyecto asignado.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475"/>
        </w:tabs>
        <w:spacing w:before="0" w:after="0" w:line="275" w:lineRule="exact"/>
        <w:ind w:left="1181" w:right="281" w:hanging="180"/>
        <w:jc w:val="both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z w:val="24"/>
          <w:szCs w:val="24"/>
          <w:lang w:val="es-ES"/>
        </w:rPr>
        <w:t> 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Diseño, uso e implementación de estructuras de datos propias y/o incluidas en el lenguaje de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programación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JAVA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permitan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manipular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datos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necesarios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desarrollo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de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responsabilidades propias del trabajo de curso.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475"/>
        </w:tabs>
        <w:spacing w:before="0" w:after="0" w:line="517" w:lineRule="exact"/>
        <w:ind w:left="755" w:right="278" w:firstLine="246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z w:val="24"/>
          <w:szCs w:val="24"/>
          <w:lang w:val="es-ES"/>
        </w:rPr>
        <w:t> 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Documentación del diseño de la solución obtenida  </w:t>
      </w:r>
      <w:r>
        <w:br w:type="textWrapping" w:clear="all"/>
      </w: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1.3.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Habilidades básicas a dominar: 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69" w:lineRule="exact"/>
        <w:ind w:left="1035" w:right="361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Integrar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conocimientos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carrera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concepción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desarrollo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solución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informática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035" w:right="358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2.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Documentar</w:t>
      </w:r>
      <w:r>
        <w:rPr baseline="0" dirty="0">
          <w:rFonts w:ascii="Times New Roman" w:hAnsi="Times New Roman" w:cs="Times New Roman"/>
          <w:color w:val="000000"/>
          <w:spacing w:val="5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solución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informática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propuesta</w:t>
      </w:r>
      <w:r>
        <w:rPr baseline="0" dirty="0">
          <w:rFonts w:ascii="Times New Roman" w:hAnsi="Times New Roman" w:cs="Times New Roman"/>
          <w:color w:val="000000"/>
          <w:spacing w:val="5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utilizando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artefactos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ingenieriles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la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especialidad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035" w:right="358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3.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Identificar los conceptos fundamentales en el ámbito de un problema y una solución potencial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035" w:right="367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4.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Justificar la existencia de un problema argumentando la existencia de una necesidad concreta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5.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Plantear un objetivo general y sus objetivos específicos en función de metas medibles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6.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Estructurar adecuadamente un informe científico-técnico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035" w:right="362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7.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Realizar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análisis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crítico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múltiples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fuentes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bibliográficas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recojan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soluciones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informáticas similares dado una problemática determinada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035" w:right="361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8.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Redactar documentos científico-técnicos cumpliendo las normas de ortografía y redacción de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 lengua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035" w:right="361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9.</w:t>
      </w:r>
      <w:r>
        <w:rPr baseline="0" dirty="0">
          <w:rFonts w:ascii="Arial" w:hAnsi="Arial" w:cs="Arial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Utilizar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gestor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referencias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almacenamiento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recuperación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recursos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bibliográficos y documentales personales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9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10.</w:t>
      </w:r>
      <w:r>
        <w:rPr baseline="0" dirty="0">
          <w:rFonts w:ascii="Arial" w:hAnsi="Arial" w:cs="Arial"/>
          <w:color w:val="00000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Comunicarse adecuadamente de manera oral y escrita en múltiples auditorios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7" w:lineRule="exact"/>
        <w:ind w:left="755" w:right="278" w:firstLine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11.</w:t>
      </w:r>
      <w:r>
        <w:rPr baseline="0" dirty="0">
          <w:rFonts w:ascii="Arial" w:hAnsi="Arial" w:cs="Arial"/>
          <w:color w:val="00000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Escribir manuales que permitan instalar y operar las soluciones informáticas desarrolladas 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 particular: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Diseñar estructuras de datos y algoritmos complejos.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2" w:lineRule="exact"/>
        <w:ind w:left="1115" w:right="278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 y poner a punto de programas en lenguajes de alto nivel.  </w:t>
      </w:r>
      <w:r>
        <w:br w:type="textWrapping" w:clear="all"/>
      </w: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Documentar programas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41"/>
        </w:tabs>
        <w:spacing w:before="240" w:after="0" w:line="313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2.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s-E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Contenidos a desarrollar   </w:t>
      </w:r>
      <w:r/>
    </w:p>
    <w:p>
      <w:pPr>
        <w:rPr>
          <w:rFonts w:ascii="Times New Roman" w:hAnsi="Times New Roman" w:cs="Times New Roman"/>
          <w:color w:val="010302"/>
        </w:rPr>
        <w:spacing w:before="52" w:after="0" w:line="275" w:lineRule="exact"/>
        <w:ind w:left="755" w:right="279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Trabajo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Curso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involucra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directamente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contenidos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asignaturas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año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actual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como Estructuras de Datos y Base de Datos, así como de asignaturas recibidas en años precedentes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como Introducción a la Programación, Diseño y Programación Orientado a Objetos.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2.1.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Planteamiento general del problema a resolver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7328"/>
          <w:pgMar w:top="343" w:right="500" w:bottom="275" w:left="500" w:header="708" w:footer="708" w:gutter="0"/>
          <w:docGrid w:linePitch="360"/>
        </w:sectPr>
        <w:spacing w:before="52" w:after="0" w:line="275" w:lineRule="exact"/>
        <w:ind w:left="755" w:right="278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Cada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programar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aplicación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</w:t>
      </w:r>
      <w:r>
        <w:rPr baseline="0" dirty="0"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  <w:t>front-end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)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interfaz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gráfica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permita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s-ES"/>
        </w:rPr>
        <w:t>dar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solución al problema asignado. Los estudiantes visitarán la entidad laboral de base o unidad docente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193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755" w:right="277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recopilar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información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sobre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problema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cuestión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plantea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resolver.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s-ES"/>
        </w:rPr>
        <w:t>debe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entregar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como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primera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tarea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descripción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problema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resolver.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deseable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propuesta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 se presente pertenezca a alguno de los sectores estratégicos siguientes: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Turismo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711"/>
        </w:tabs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Industria biotecnológica y farmacéutica 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Electroenergético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Producción de alimentos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Construcciones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Telecomunicaciones e informática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Logística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Redes hidráulicas y sanitarias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Agroindustria azucarera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Industria ligera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2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Servicios técnicos profesionales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 responsabilidades seleccionadas deben ser tratadas en la aplicación de forma tal que: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 implemente la captación, modificación, eliminación y almacenamiento de los datos.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2.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deben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utilizar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estructuras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datos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creadas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por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propio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lenguaje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s-ES"/>
        </w:rPr>
        <w:t>de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programación JAVA.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3.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 deben utilizar ficheros para el almacenamiento de los datos.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4.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 considerarse adecuadamente el tratamiento de errores y excepciones.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5.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Toda la codificación se debe realizar con control de versiones dejando el proyecto en el servidor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115" w:right="278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 la universidad, donde se pueda revisar la participación individual de los integrantes del equipo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 el desarrollo del proyecto.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2.2.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Hoja de trabajo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96" w:lineRule="exact"/>
        <w:ind w:left="755" w:right="278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 partir de lo anterior, se describen las tareas que deben ser ejecutadas como parte del proyecto 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Requisitos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a.</w:t>
      </w:r>
      <w:r>
        <w:rPr baseline="0" dirty="0">
          <w:rFonts w:ascii="Arial" w:hAnsi="Arial" w:cs="Arial"/>
          <w:color w:val="000000"/>
          <w:spacing w:val="30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Definir los requisitos funcionales del sistema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b.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Definir los casos de uso del sistema. Se debe obtener el Diagrama de casos de Uso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2.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Diseño de la aplicación: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5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a.</w:t>
      </w:r>
      <w:r>
        <w:rPr baseline="0" dirty="0">
          <w:rFonts w:ascii="Arial" w:hAnsi="Arial" w:cs="Arial"/>
          <w:color w:val="000000"/>
          <w:spacing w:val="30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Identificar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clases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necesarias,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sus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responsabilidades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colaboración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entre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ellas.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Agruparlas según patrón de diseño basado en tres capas: Interfaz, Negocio, Datos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b.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Definir las relaciones entre clases. Se debe obtener el Diagrama de Clases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2" w:right="35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c.</w:t>
      </w:r>
      <w:r>
        <w:rPr baseline="0" dirty="0">
          <w:rFonts w:ascii="Arial" w:hAnsi="Arial" w:cs="Arial"/>
          <w:color w:val="000000"/>
          <w:spacing w:val="3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Describir</w:t>
      </w:r>
      <w:r>
        <w:rPr baseline="0" dirty="0">
          <w:rFonts w:ascii="Times New Roman" w:hAnsi="Times New Roman" w:cs="Times New Roman"/>
          <w:color w:val="000000"/>
          <w:spacing w:val="3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responsabilidades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sistema.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definir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Diagrama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Actividades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21"/>
          <w:sz w:val="24"/>
          <w:szCs w:val="24"/>
          <w:lang w:val="es-ES"/>
        </w:rPr>
        <w:t>ó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469" w:right="279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pseudocódigo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cada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funciones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intervienen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responsabilidad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seleccionada. 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3.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Programación de la aplicación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5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a.</w:t>
      </w:r>
      <w:r>
        <w:rPr baseline="0" dirty="0">
          <w:rFonts w:ascii="Arial" w:hAnsi="Arial" w:cs="Arial"/>
          <w:color w:val="000000"/>
          <w:spacing w:val="30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Implementar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interfaz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gráfica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permita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captación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datos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ejecución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s-ES"/>
        </w:rPr>
        <w:t>las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acciones necesarias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63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b.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Diseñar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implementar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estructuras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datos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adecuadas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procesamiento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la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información en cada caso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112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c.</w:t>
      </w:r>
      <w:r>
        <w:rPr baseline="0" dirty="0">
          <w:rFonts w:ascii="Arial" w:hAnsi="Arial" w:cs="Arial"/>
          <w:color w:val="000000"/>
          <w:spacing w:val="3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Implementar las responsabilidades del problema  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4.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Puesta a punto y prueba de la aplicación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2" w:right="35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a.</w:t>
      </w:r>
      <w:r>
        <w:rPr baseline="0" dirty="0">
          <w:rFonts w:ascii="Arial" w:hAnsi="Arial" w:cs="Arial"/>
          <w:color w:val="000000"/>
          <w:spacing w:val="31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Diseñar</w:t>
      </w:r>
      <w:r>
        <w:rPr baseline="0" dirty="0">
          <w:rFonts w:ascii="Times New Roman" w:hAnsi="Times New Roman" w:cs="Times New Roman"/>
          <w:color w:val="000000"/>
          <w:spacing w:val="4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aplicar</w:t>
      </w:r>
      <w:r>
        <w:rPr baseline="0" dirty="0">
          <w:rFonts w:ascii="Times New Roman" w:hAnsi="Times New Roman" w:cs="Times New Roman"/>
          <w:color w:val="000000"/>
          <w:spacing w:val="4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casos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4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prueba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permitan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chequear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4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funcionamiento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todas</w:t>
      </w:r>
      <w:r>
        <w:rPr baseline="0" dirty="0">
          <w:rFonts w:ascii="Times New Roman" w:hAnsi="Times New Roman" w:cs="Times New Roman"/>
          <w:color w:val="000000"/>
          <w:spacing w:val="4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s-ES"/>
        </w:rPr>
        <w:t>las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95" w:lineRule="exact"/>
        <w:ind w:left="675" w:right="6998" w:firstLine="714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opciones implementadas 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5.</w:t>
      </w:r>
      <w:r>
        <w:rPr baseline="0" dirty="0">
          <w:rFonts w:ascii="Arial" w:hAnsi="Arial" w:cs="Arial"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Documentación del proceso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63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a.</w:t>
      </w:r>
      <w:r>
        <w:rPr baseline="0" dirty="0">
          <w:rFonts w:ascii="Arial" w:hAnsi="Arial" w:cs="Arial"/>
          <w:color w:val="000000"/>
          <w:spacing w:val="30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Todos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pasos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desarrollados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deben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quedar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adecuadamente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documentados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4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4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informe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732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final que debe ser elaborado de acuerdo a los aspectos descritos en la sección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41"/>
        </w:tabs>
        <w:spacing w:before="0" w:after="0" w:line="313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3.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s-E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Informe  </w:t>
      </w:r>
      <w:r/>
    </w:p>
    <w:p>
      <w:pPr>
        <w:rPr>
          <w:rFonts w:ascii="Times New Roman" w:hAnsi="Times New Roman" w:cs="Times New Roman"/>
          <w:color w:val="010302"/>
        </w:rPr>
        <w:spacing w:before="51" w:after="0" w:line="276" w:lineRule="exact"/>
        <w:ind w:left="755" w:right="279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Como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parte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trabajo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curso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entregarse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2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informe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escrito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ajustado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estructura</w:t>
      </w:r>
      <w:r>
        <w:rPr baseline="0" dirty="0">
          <w:rFonts w:ascii="Times New Roman" w:hAnsi="Times New Roman" w:cs="Times New Roman"/>
          <w:color w:val="000000"/>
          <w:spacing w:val="2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2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describe</w:t>
      </w:r>
      <w:r>
        <w:rPr baseline="0" dirty="0">
          <w:rFonts w:ascii="Times New Roman" w:hAnsi="Times New Roman" w:cs="Times New Roman"/>
          <w:color w:val="000000"/>
          <w:spacing w:val="4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continuación.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su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evaluación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tendrá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cuenta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calidad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claridad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3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9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presente la información, poder de síntesis, ortografía y redacción. Es imprescindible su presentación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 poder defender el proyecto.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755" w:right="279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 documento debe ser escrito en tercera persona del singular, en Arial 11 e interlineado simple, texto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justificado. 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9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3.1.</w:t>
      </w:r>
      <w:r>
        <w:rPr baseline="0" dirty="0">
          <w:rFonts w:ascii="Arial" w:hAnsi="Arial" w:cs="Arial"/>
          <w:b/>
          <w:bCs/>
          <w:color w:val="000000"/>
          <w:spacing w:val="2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Estructura del informe 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65" w:lineRule="exact"/>
        <w:ind w:left="75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 informe debe contener las secciones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Presentación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2" w:lineRule="exact"/>
        <w:ind w:left="755" w:right="279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Resumen (Breve explicación del objetivo, la solución propuesta y los resultados obtenidos)  </w:t>
      </w:r>
      <w:r>
        <w:br w:type="textWrapping" w:clear="all"/>
      </w: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Índice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Introducción (Descripción de la situación problémica y objetivos del trabajo de curso)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Descripción de la Solución Propuesta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475" w:right="0" w:firstLine="0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Requisitos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475" w:right="0" w:firstLine="0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475" w:right="279" w:firstLine="0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Programación  </w:t>
      </w:r>
      <w:r>
        <w:br w:type="textWrapping" w:clear="all"/>
      </w: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Pruebas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Conclusiones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(Respondiendo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objetivos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planteados,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nivel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cumplimiento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estos,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1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elementos importantes a resaltar que caractericen los resultados)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Recomendaciones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Referencias Bibliográficas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Anexos (Modelo lógico y físico de los datos,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diagrama entidad-relación, otros diagramas, tablas,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115" w:right="279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etc.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sean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útiles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explicar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lograr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mejor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entendimiento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ideas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trasmitidas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8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cuerpo del informe. Todo lo que se presente aquí debe ser referenciado en el texto)  </w:t>
      </w:r>
      <w:r/>
    </w:p>
    <w:p>
      <w:pPr>
        <w:rPr>
          <w:rFonts w:ascii="Times New Roman" w:hAnsi="Times New Roman" w:cs="Times New Roman"/>
          <w:color w:val="010302"/>
        </w:rPr>
        <w:spacing w:before="262" w:after="0" w:line="293" w:lineRule="exact"/>
        <w:ind w:left="755" w:right="279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 sección “Descripción de la Solución Propuesta” debe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incluir  </w:t>
      </w:r>
      <w:r>
        <w:br w:type="textWrapping" w:clear="all"/>
      </w: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Requisitos: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74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Resultados obtenidos en el punto 1.a de la Hoja de Trabajo (sección 2.4)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Diagrama de Casos de Usos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Diseño: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Resultados obtenidos en el punto 1.c de la Hoja de Trabajo (sección 2.4)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Diagrama de clases con su explicación y consideraciones hechas para su obtención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Descripción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responsabilidades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utilizando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1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diagramas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actividad</w:t>
      </w:r>
      <w:r>
        <w:rPr baseline="0" dirty="0">
          <w:rFonts w:ascii="Times New Roman" w:hAnsi="Times New Roman" w:cs="Times New Roman"/>
          <w:color w:val="000000"/>
          <w:spacing w:val="1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4" w:lineRule="exact"/>
        <w:ind w:left="755" w:right="279" w:firstLine="708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pseudocódigo necesarios.  </w:t>
      </w:r>
      <w:r>
        <w:br w:type="textWrapping" w:clear="all"/>
      </w: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Programación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Consideraciones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hechas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implementación</w:t>
      </w:r>
      <w:r>
        <w:rPr baseline="0" dirty="0">
          <w:rFonts w:ascii="Times New Roman" w:hAnsi="Times New Roman" w:cs="Times New Roman"/>
          <w:color w:val="000000"/>
          <w:spacing w:val="5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interfaz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gráfica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5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diferentes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63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responsabilidades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Estructuras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datos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utilizadas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tratamiento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datos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memoria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interna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63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fundamentación de las mismas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Manual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usuario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donde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describan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funciones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realiza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aplicación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279" w:firstLine="708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desarrollarlas a través del sistema. Incluir imágenes de cuadros de diálogos, etc.  </w:t>
      </w:r>
      <w:r>
        <w:br w:type="textWrapping" w:clear="all"/>
      </w: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Pruebas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69" w:lineRule="exact"/>
        <w:ind w:left="1463" w:right="0" w:hanging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Especificación de los casos de prueba diseñados y resultados obtenidos con cada uno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7328"/>
          <w:pgMar w:top="343" w:right="500" w:bottom="275" w:left="500" w:header="708" w:footer="708" w:gutter="0"/>
          <w:docGrid w:linePitch="360"/>
        </w:sectPr>
        <w:spacing w:before="0" w:after="0" w:line="276" w:lineRule="exact"/>
        <w:ind w:left="755" w:right="28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 sección de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“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Referencias bibliográficas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”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 debe contener la referencia a la bibliografía consultada en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relación tanto a temas de la especialidad como a otros necesarios para el desarrollo del proyecto.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41"/>
        </w:tabs>
        <w:spacing w:before="0" w:after="0" w:line="313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4.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s-E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Uso del GIT  </w:t>
      </w:r>
      <w:r/>
    </w:p>
    <w:p>
      <w:pPr>
        <w:rPr>
          <w:rFonts w:ascii="Times New Roman" w:hAnsi="Times New Roman" w:cs="Times New Roman"/>
          <w:color w:val="010302"/>
        </w:rPr>
        <w:spacing w:before="51" w:after="0" w:line="276" w:lineRule="exact"/>
        <w:ind w:left="755" w:right="277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realizar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controles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intermedios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5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proyecto,</w:t>
      </w:r>
      <w:r>
        <w:rPr baseline="0" dirty="0">
          <w:rFonts w:ascii="Times New Roman" w:hAnsi="Times New Roman" w:cs="Times New Roman"/>
          <w:color w:val="000000"/>
          <w:spacing w:val="5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responsables</w:t>
      </w:r>
      <w:r>
        <w:rPr baseline="0" dirty="0">
          <w:rFonts w:ascii="Times New Roman" w:hAnsi="Times New Roman" w:cs="Times New Roman"/>
          <w:color w:val="000000"/>
          <w:spacing w:val="5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control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práctica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utilizarán las versiones del proyecto que se encuentren en la plataforma de control de versiones GIT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UCLV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</w:t>
      </w:r>
      <w:hyperlink r:id="rId100" w:history="1">
        <w:r>
          <w:rPr baseline="0" dirty="0">
            <w:rFonts w:ascii="Times New Roman" w:hAnsi="Times New Roman" w:cs="Times New Roman"/>
            <w:color w:val="000000"/>
            <w:sz w:val="24"/>
            <w:szCs w:val="24"/>
            <w:lang w:val="es-ES"/>
          </w:rPr>
          <w:t>https://git.uclv.edu.cu</w:t>
        </w:r>
      </w:hyperlink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).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ello,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deben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crear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repositorio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GIT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mantener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actualizadas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versiones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mismo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utilizando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cliente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6"/>
          <w:sz w:val="24"/>
          <w:szCs w:val="24"/>
          <w:lang w:val="es-ES"/>
        </w:rPr>
        <w:t>como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TortoiseGIT. Es imprescindible que el estudiante garantice mantener en el proyecto GIT la siguiente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información: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035" w:right="362" w:firstLine="0"/>
        <w:jc w:val="right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Descripción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objeto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automatización</w:t>
      </w:r>
      <w:r>
        <w:rPr baseline="0" dirty="0">
          <w:rFonts w:ascii="Times New Roman" w:hAnsi="Times New Roman" w:cs="Times New Roman"/>
          <w:color w:val="000000"/>
          <w:spacing w:val="1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(orientación</w:t>
      </w:r>
      <w:r>
        <w:rPr baseline="0" dirty="0">
          <w:rFonts w:ascii="Times New Roman" w:hAnsi="Times New Roman" w:cs="Times New Roman"/>
          <w:color w:val="000000"/>
          <w:spacing w:val="13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base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1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datos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95" w:right="529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especificando las responsabilidades a desarrollar específicamente en la práctica profesional)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035" w:right="359" w:firstLine="0"/>
        <w:jc w:val="right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Descripción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realizar,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identificando</w:t>
      </w:r>
      <w:r>
        <w:rPr baseline="0" dirty="0">
          <w:rFonts w:ascii="Times New Roman" w:hAnsi="Times New Roman" w:cs="Times New Roman"/>
          <w:color w:val="000000"/>
          <w:spacing w:val="49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aspectos</w:t>
      </w:r>
      <w:r>
        <w:rPr baseline="0" dirty="0">
          <w:rFonts w:ascii="Times New Roman" w:hAnsi="Times New Roman" w:cs="Times New Roman"/>
          <w:color w:val="000000"/>
          <w:spacing w:val="4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nivel</w:t>
      </w:r>
      <w:r>
        <w:rPr baseline="0" dirty="0">
          <w:rFonts w:ascii="Times New Roman" w:hAnsi="Times New Roman" w:cs="Times New Roman"/>
          <w:color w:val="000000"/>
          <w:spacing w:val="4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de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cumplimiento actual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1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 JAVA del sistema en desarrollo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755" w:right="277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 entregarán materiales y se capacitará mediante actividades presenciales, el trabajo con el control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 versiones en GIT.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41"/>
        </w:tabs>
        <w:spacing w:before="240" w:after="0" w:line="313" w:lineRule="exact"/>
        <w:ind w:left="755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5.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s-ES"/>
        </w:rPr>
        <w:t> 	</w:t>
      </w:r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Defensa y Evaluación del Proyecto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 evaluación final del proyecto se desarrollará en la última semana del período concentrado de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115" w:right="277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prácticas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laborales,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4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fecha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establecida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por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responsables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práctica.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4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defensa</w:t>
      </w:r>
      <w:r>
        <w:rPr baseline="0" dirty="0">
          <w:rFonts w:ascii="Times New Roman" w:hAnsi="Times New Roman" w:cs="Times New Roman"/>
          <w:color w:val="000000"/>
          <w:spacing w:val="4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realizará ante un tribunal.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importante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haber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entregado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informe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proyecto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con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días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antelación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fecha</w:t>
      </w:r>
      <w:r>
        <w:rPr baseline="0" dirty="0">
          <w:rFonts w:ascii="Times New Roman" w:hAnsi="Times New Roman" w:cs="Times New Roman"/>
          <w:color w:val="000000"/>
          <w:spacing w:val="3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10"/>
          <w:sz w:val="24"/>
          <w:szCs w:val="24"/>
          <w:lang w:val="es-ES"/>
        </w:rPr>
        <w:t>la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4" w:lineRule="exact"/>
        <w:ind w:left="755" w:right="277" w:firstLine="36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defensa, a través de una tarea evaluativa en la plataforma Moodle.  </w:t>
      </w:r>
      <w:r>
        <w:br w:type="textWrapping" w:clear="all"/>
      </w: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Sobre la discusión final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62" w:firstLine="0"/>
        <w:jc w:val="right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 estudiantes deben llevar los proyectos completos incluyendo el código fuente y el juego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 datos para la ejecución de la aplicación informática.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58" w:firstLine="0"/>
        <w:jc w:val="right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estudiantes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deben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desarrollar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exposición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9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15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minutos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donde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describa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11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475" w:right="277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problema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resolver,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criterios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fundamentales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tenidos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cuenta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diseño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s-ES"/>
        </w:rPr>
        <w:t>la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programación de la aplicación, así como mostrar el funcionamiento de esta,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58" w:firstLine="0"/>
        <w:jc w:val="right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tribunal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formulará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preguntas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permitan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demostrar</w:t>
      </w:r>
      <w:r>
        <w:rPr baseline="0" dirty="0">
          <w:rFonts w:ascii="Times New Roman" w:hAnsi="Times New Roman" w:cs="Times New Roman"/>
          <w:color w:val="000000"/>
          <w:spacing w:val="2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al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estudiante,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dominio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adecuado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 lo realizado, así como habilidades para realizar cualquier modificación al código,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60" w:firstLine="0"/>
        <w:jc w:val="right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Durante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exposición,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estudiantes</w:t>
      </w:r>
      <w:r>
        <w:rPr baseline="0" dirty="0">
          <w:rFonts w:ascii="Times New Roman" w:hAnsi="Times New Roman" w:cs="Times New Roman"/>
          <w:color w:val="000000"/>
          <w:spacing w:val="6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deben</w:t>
      </w:r>
      <w:r>
        <w:rPr baseline="0" dirty="0">
          <w:rFonts w:ascii="Times New Roman" w:hAnsi="Times New Roman" w:cs="Times New Roman"/>
          <w:color w:val="000000"/>
          <w:spacing w:val="4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mostrar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habilidades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comunicativas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</w:t>
      </w:r>
      <w:r>
        <w:rPr baseline="0" dirty="0">
          <w:rFonts w:ascii="Times New Roman" w:hAnsi="Times New Roman" w:cs="Times New Roman"/>
          <w:color w:val="000000"/>
          <w:spacing w:val="5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estar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adecuadamente vestidos.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035" w:right="357" w:firstLine="0"/>
        <w:jc w:val="right"/>
      </w:pPr>
      <w:r/>
      <w:r>
        <w:rPr baseline="0" dirty="0">
          <w:rFonts w:ascii="Courier New" w:hAnsi="Courier New" w:cs="Courier New"/>
          <w:color w:val="000000"/>
          <w:sz w:val="24"/>
          <w:szCs w:val="24"/>
          <w:lang w:val="es-ES"/>
        </w:rPr>
        <w:t>o</w:t>
      </w:r>
      <w:r>
        <w:rPr baseline="0" dirty="0">
          <w:rFonts w:ascii="Arial" w:hAnsi="Arial" w:cs="Arial"/>
          <w:color w:val="000000"/>
          <w:spacing w:val="5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práctica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será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desarrollada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por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equipos,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sumo,</w:t>
      </w:r>
      <w:r>
        <w:rPr baseline="0" dirty="0">
          <w:rFonts w:ascii="Times New Roman" w:hAnsi="Times New Roman" w:cs="Times New Roman"/>
          <w:color w:val="000000"/>
          <w:spacing w:val="8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por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3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estudiantes.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Debe</w:t>
      </w:r>
      <w:r>
        <w:rPr baseline="0" dirty="0">
          <w:rFonts w:ascii="Times New Roman" w:hAnsi="Times New Roman" w:cs="Times New Roman"/>
          <w:color w:val="000000"/>
          <w:spacing w:val="7"/>
          <w:sz w:val="24"/>
          <w:szCs w:val="24"/>
          <w:lang w:val="es-ES"/>
        </w:rPr>
        <w:t> 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quedar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75" w:right="0" w:firstLine="0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claramente definido qué rol y tareas asociadas realizó cada cual.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755" w:right="0" w:firstLine="0"/>
      </w:pPr>
      <w:r/>
      <w:r>
        <w:rPr baseline="0" dirty="0">
          <w:rFonts w:ascii="Symbol" w:hAnsi="Symbol" w:cs="Symbol"/>
          <w:color w:val="000000"/>
          <w:sz w:val="24"/>
          <w:szCs w:val="24"/>
          <w:lang w:val="es-ES"/>
        </w:rPr>
        <w:t></w:t>
      </w:r>
      <w:r>
        <w:rPr baseline="0" dirty="0">
          <w:rFonts w:ascii="Arial" w:hAnsi="Arial" w:cs="Arial"/>
          <w:color w:val="000000"/>
          <w:spacing w:val="16"/>
          <w:sz w:val="24"/>
          <w:szCs w:val="24"/>
          <w:lang w:val="es-ES"/>
        </w:rPr>
        <w:t>  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Criterios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evaluación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final.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tribunal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otorgará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calificación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final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partir</w:t>
      </w:r>
      <w:r>
        <w:rPr baseline="0" dirty="0">
          <w:rFonts w:ascii="Times New Roman" w:hAnsi="Times New Roman" w:cs="Times New Roman"/>
          <w:color w:val="000000"/>
          <w:spacing w:val="21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2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3"/>
          <w:sz w:val="24"/>
          <w:szCs w:val="24"/>
          <w:lang w:val="es-ES"/>
        </w:rPr>
        <w:t>calidad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7328"/>
          <w:pgMar w:top="343" w:right="500" w:bottom="275" w:left="500" w:header="708" w:footer="708" w:gutter="0"/>
          <w:docGrid w:linePitch="360"/>
        </w:sectPr>
        <w:spacing w:before="0" w:after="0" w:line="276" w:lineRule="exact"/>
        <w:ind w:left="1115" w:right="277" w:firstLine="0"/>
        <w:jc w:val="both"/>
      </w:pP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mostrada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los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diferentes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aspectos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que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muestran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lista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4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chequeo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Anexo</w:t>
      </w:r>
      <w:r>
        <w:rPr baseline="0" dirty="0">
          <w:rFonts w:ascii="Times New Roman" w:hAnsi="Times New Roman" w:cs="Times New Roman"/>
          <w:b/>
          <w:bCs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  <w:r>
        <w:rPr baseline="0" dirty="0">
          <w:rFonts w:ascii="Times New Roman" w:hAnsi="Times New Roman" w:cs="Times New Roman"/>
          <w:color w:val="000000"/>
          <w:spacing w:val="35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7"/>
          <w:sz w:val="24"/>
          <w:szCs w:val="24"/>
          <w:lang w:val="es-ES"/>
        </w:rPr>
        <w:t>Los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criterios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para</w:t>
      </w:r>
      <w:r>
        <w:rPr baseline="0" dirty="0">
          <w:rFonts w:ascii="Times New Roman" w:hAnsi="Times New Roman" w:cs="Times New Roman"/>
          <w:color w:val="000000"/>
          <w:spacing w:val="37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cada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aspecto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se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pueden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formar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partir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lo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expuesto</w:t>
      </w:r>
      <w:r>
        <w:rPr baseline="0" dirty="0">
          <w:rFonts w:ascii="Times New Roman" w:hAnsi="Times New Roman" w:cs="Times New Roman"/>
          <w:color w:val="000000"/>
          <w:spacing w:val="36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en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informe,</w:t>
      </w:r>
      <w:r>
        <w:rPr baseline="0" dirty="0">
          <w:rFonts w:ascii="Times New Roman" w:hAnsi="Times New Roman" w:cs="Times New Roman"/>
          <w:color w:val="000000"/>
          <w:spacing w:val="43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el</w:t>
      </w:r>
      <w:r>
        <w:rPr baseline="0" dirty="0">
          <w:rFonts w:ascii="Times New Roman" w:hAnsi="Times New Roman" w:cs="Times New Roman"/>
          <w:color w:val="000000"/>
          <w:spacing w:val="38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4"/>
          <w:sz w:val="24"/>
          <w:szCs w:val="24"/>
          <w:lang w:val="es-ES"/>
        </w:rPr>
        <w:t>código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fuente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 aplicación,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exposición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estudiante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y/o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las preguntas realizadas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por el</w:t>
      </w:r>
      <w:r>
        <w:rPr baseline="0" dirty="0">
          <w:rFonts w:ascii="Times New Roman" w:hAnsi="Times New Roman" w:cs="Times New Roman"/>
          <w:color w:val="000000"/>
          <w:spacing w:val="20"/>
          <w:sz w:val="24"/>
          <w:szCs w:val="24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pacing w:val="-2"/>
          <w:sz w:val="24"/>
          <w:szCs w:val="24"/>
          <w:lang w:val="es-ES"/>
        </w:rPr>
        <w:t>tribunal.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Es importante aclarar que la nota no es colectiva para todos los integrantes del equipo, sino debe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ajustarse a los aspectos mostrados por cada estudiante en específico.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256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89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8"/>
          <w:szCs w:val="28"/>
          <w:lang w:val="es-ES"/>
        </w:rPr>
        <w:t>Anexos 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65" w:lineRule="exact"/>
        <w:ind w:left="898" w:right="0" w:firstLine="0"/>
      </w:pPr>
      <w:r/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Anexo 1. Aspectos a evaluar en la Práctica Profesional de Segundo Año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518"/>
        </w:tabs>
        <w:spacing w:before="40" w:after="0" w:line="380" w:lineRule="exact"/>
        <w:ind w:left="898" w:right="0" w:firstLine="0"/>
      </w:pPr>
      <w:r>
        <w:drawing>
          <wp:anchor simplePos="0" relativeHeight="251658281" behindDoc="0" locked="0" layoutInCell="1" allowOverlap="1">
            <wp:simplePos x="0" y="0"/>
            <wp:positionH relativeFrom="page">
              <wp:posOffset>832103</wp:posOffset>
            </wp:positionH>
            <wp:positionV relativeFrom="line">
              <wp:posOffset>63525</wp:posOffset>
            </wp:positionV>
            <wp:extent cx="5437379" cy="28194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37379" cy="28194"/>
                    </a:xfrm>
                    <a:custGeom>
                      <a:rect l="l" t="t" r="r" b="b"/>
                      <a:pathLst>
                        <a:path w="5437379" h="28194">
                          <a:moveTo>
                            <a:pt x="0" y="28194"/>
                          </a:moveTo>
                          <a:lnTo>
                            <a:pt x="5437379" y="28194"/>
                          </a:lnTo>
                          <a:lnTo>
                            <a:pt x="5437379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0" locked="0" layoutInCell="1" allowOverlap="1">
            <wp:simplePos x="0" y="0"/>
            <wp:positionH relativeFrom="page">
              <wp:posOffset>6269482</wp:posOffset>
            </wp:positionH>
            <wp:positionV relativeFrom="line">
              <wp:posOffset>63525</wp:posOffset>
            </wp:positionV>
            <wp:extent cx="28194" cy="28194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3" behindDoc="0" locked="0" layoutInCell="1" allowOverlap="1">
            <wp:simplePos x="0" y="0"/>
            <wp:positionH relativeFrom="page">
              <wp:posOffset>6297676</wp:posOffset>
            </wp:positionH>
            <wp:positionV relativeFrom="line">
              <wp:posOffset>63525</wp:posOffset>
            </wp:positionV>
            <wp:extent cx="1233170" cy="28194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33170" cy="28194"/>
                    </a:xfrm>
                    <a:custGeom>
                      <a:rect l="l" t="t" r="r" b="b"/>
                      <a:pathLst>
                        <a:path w="1233170" h="28194">
                          <a:moveTo>
                            <a:pt x="0" y="28194"/>
                          </a:moveTo>
                          <a:lnTo>
                            <a:pt x="1233170" y="28194"/>
                          </a:lnTo>
                          <a:lnTo>
                            <a:pt x="1233170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Aspectos a evaluar 	</w:t>
      </w:r>
      <w:r>
        <w:rPr baseline="11" dirty="0">
          <w:rFonts w:ascii="Times New Roman" w:hAnsi="Times New Roman" w:cs="Times New Roman"/>
          <w:b/>
          <w:bCs/>
          <w:color w:val="000000"/>
          <w:spacing w:val="-2"/>
          <w:position w:val="11"/>
          <w:sz w:val="24"/>
          <w:szCs w:val="24"/>
          <w:lang w:val="es-ES"/>
        </w:rPr>
        <w:t>Donde se evalúa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1" w:lineRule="exact"/>
        <w:ind w:left="9782" w:right="331" w:firstLine="0"/>
        <w:jc w:val="right"/>
      </w:pPr>
      <w:r/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(I, C, E, P)*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s-E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354" w:right="-40" w:hanging="354"/>
      </w:pPr>
      <w:r>
        <w:drawing>
          <wp:anchor simplePos="0" relativeHeight="251658284" behindDoc="0" locked="0" layoutInCell="1" allowOverlap="1">
            <wp:simplePos x="0" y="0"/>
            <wp:positionH relativeFrom="page">
              <wp:posOffset>7530845</wp:posOffset>
            </wp:positionH>
            <wp:positionV relativeFrom="line">
              <wp:posOffset>-52045</wp:posOffset>
            </wp:positionV>
            <wp:extent cx="28194" cy="28194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0" locked="0" layoutInCell="1" allowOverlap="1">
            <wp:simplePos x="0" y="0"/>
            <wp:positionH relativeFrom="page">
              <wp:posOffset>7559040</wp:posOffset>
            </wp:positionH>
            <wp:positionV relativeFrom="line">
              <wp:posOffset>-52045</wp:posOffset>
            </wp:positionV>
            <wp:extent cx="770382" cy="28194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70382" cy="28194"/>
                    </a:xfrm>
                    <a:custGeom>
                      <a:rect l="l" t="t" r="r" b="b"/>
                      <a:pathLst>
                        <a:path w="770382" h="28194">
                          <a:moveTo>
                            <a:pt x="0" y="28194"/>
                          </a:moveTo>
                          <a:lnTo>
                            <a:pt x="770382" y="28194"/>
                          </a:lnTo>
                          <a:lnTo>
                            <a:pt x="770382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pacing w:val="-2"/>
          <w:sz w:val="24"/>
          <w:szCs w:val="24"/>
          <w:lang w:val="es-ES"/>
        </w:rPr>
        <w:t>Influencia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baseline="0" dirty="0">
          <w:rFonts w:ascii="Times New Roman" w:hAnsi="Times New Roman" w:cs="Times New Roman"/>
          <w:b/>
          <w:bCs/>
          <w:color w:val="000000"/>
          <w:sz w:val="20"/>
          <w:szCs w:val="20"/>
          <w:lang w:val="es-ES"/>
        </w:rPr>
        <w:t>(%)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s-E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32" w:right="0" w:firstLine="0"/>
      </w:pPr>
      <w:r>
        <w:drawing>
          <wp:anchor simplePos="0" relativeHeight="251658286" behindDoc="0" locked="0" layoutInCell="1" allowOverlap="1">
            <wp:simplePos x="0" y="0"/>
            <wp:positionH relativeFrom="page">
              <wp:posOffset>8329421</wp:posOffset>
            </wp:positionH>
            <wp:positionV relativeFrom="line">
              <wp:posOffset>-34900</wp:posOffset>
            </wp:positionV>
            <wp:extent cx="28194" cy="28194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7" behindDoc="0" locked="0" layoutInCell="1" allowOverlap="1">
            <wp:simplePos x="0" y="0"/>
            <wp:positionH relativeFrom="page">
              <wp:posOffset>8357616</wp:posOffset>
            </wp:positionH>
            <wp:positionV relativeFrom="line">
              <wp:posOffset>-34900</wp:posOffset>
            </wp:positionV>
            <wp:extent cx="1016508" cy="28194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16508" cy="28194"/>
                    </a:xfrm>
                    <a:custGeom>
                      <a:rect l="l" t="t" r="r" b="b"/>
                      <a:pathLst>
                        <a:path w="1016508" h="28194">
                          <a:moveTo>
                            <a:pt x="0" y="28194"/>
                          </a:moveTo>
                          <a:lnTo>
                            <a:pt x="1016508" y="28194"/>
                          </a:lnTo>
                          <a:lnTo>
                            <a:pt x="1016508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Evaluación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6848" w:h="12396"/>
          <w:pgMar w:top="343" w:right="500" w:bottom="275" w:left="500" w:header="708" w:footer="708" w:gutter="0"/>
          <w:cols w:num="3" w:space="0" w:equalWidth="0">
            <w:col w:w="11231" w:space="235"/>
            <w:col w:w="1080" w:space="185"/>
            <w:col w:w="1451" w:space="0"/>
          </w:cols>
          <w:docGrid w:linePitch="360"/>
        </w:sectPr>
        <w:spacing w:before="0" w:after="0" w:line="221" w:lineRule="exact"/>
        <w:ind w:left="0" w:right="0" w:firstLine="0"/>
      </w:pPr>
      <w:r/>
      <w:r>
        <w:rPr baseline="0" dirty="0">
          <w:rFonts w:ascii="Times New Roman" w:hAnsi="Times New Roman" w:cs="Times New Roman"/>
          <w:color w:val="000000"/>
          <w:spacing w:val="-2"/>
          <w:sz w:val="20"/>
          <w:szCs w:val="20"/>
          <w:lang w:val="es-ES"/>
        </w:rPr>
        <w:t>(E, MB, B, R, M)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tbl>
      <w:tblPr>
        <w:tblStyle w:val="TableGrid"/>
        <w:tblLayout w:type="fixed"/>
        <w:tblpPr w:leftFromText="0" w:rightFromText="0" w:vertAnchor="text" w:horzAnchor="page" w:tblpX="1310" w:tblpY="2"/>
        <w:tblOverlap w:val="never"/>
        "
        <w:tblW w:w="13431" w:type="dxa"/>
        <w:tblLook w:val="04A0" w:firstRow="1" w:lastRow="0" w:firstColumn="1" w:lastColumn="0" w:noHBand="0" w:noVBand="1"/>
      </w:tblPr>
      <w:tblGrid>
        <w:gridCol w:w="108"/>
        <w:gridCol w:w="8346"/>
        <w:gridCol w:w="107"/>
        <w:gridCol w:w="107"/>
        <w:gridCol w:w="1770"/>
        <w:gridCol w:w="107"/>
        <w:gridCol w:w="108"/>
        <w:gridCol w:w="1040"/>
        <w:gridCol w:w="107"/>
        <w:gridCol w:w="108"/>
        <w:gridCol w:w="1430"/>
        <w:gridCol w:w="107"/>
      </w:tblGrid>
      <w:tr>
        <w:trPr>
          <w:trHeight w:hRule="exact" w:val="267"/>
        </w:trPr>
        <w:tc>
          <w:tcPr>
            <w:tcW w:w="108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8346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0"/>
            </w:pPr>
            <w:r/>
            <w:r>
              <w:rPr baseline="0" dirty="0"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Informe   </w:t>
            </w:r>
            <w:r/>
            <w:r/>
          </w:p>
        </w:tc>
        <w:tc>
          <w:tcPr>
            <w:tcW w:w="107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07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770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s-ES"/>
              </w:rPr>
            </w:pPr>
            <w:r/>
          </w:p>
        </w:tc>
        <w:tc>
          <w:tcPr>
            <w:tcW w:w="107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01" w:right="-18" w:firstLine="0"/>
            </w:pPr>
            <w:r/>
            <w:r>
              <w:rPr baseline="0" dirty="0"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  <w:tc>
          <w:tcPr>
            <w:tcW w:w="107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s-ES"/>
              </w:rPr>
            </w:pPr>
            <w:r/>
          </w:p>
        </w:tc>
        <w:tc>
          <w:tcPr>
            <w:tcW w:w="107" w:type="dxa"/>
            <w:tcBorders>
              <w:left w:val="nil"/>
              <w:bottom w:val="nil"/>
              <w:right w:val="nil"/>
            </w:tcBorders>
            <w:shd w:val="clear" w:color="auto" w:fill="E7E7E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</w:tr>
    </w:tbl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>
        <w:drawing>
          <wp:anchor simplePos="0" relativeHeight="251658335" behindDoc="0" locked="0" layoutInCell="1" allowOverlap="1">
            <wp:simplePos x="0" y="0"/>
            <wp:positionH relativeFrom="page">
              <wp:posOffset>6269482</wp:posOffset>
            </wp:positionH>
            <wp:positionV relativeFrom="paragraph">
              <wp:posOffset>-382</wp:posOffset>
            </wp:positionV>
            <wp:extent cx="28194" cy="28194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0" locked="0" layoutInCell="1" allowOverlap="1">
            <wp:simplePos x="0" y="0"/>
            <wp:positionH relativeFrom="page">
              <wp:posOffset>7530845</wp:posOffset>
            </wp:positionH>
            <wp:positionV relativeFrom="paragraph">
              <wp:posOffset>-382</wp:posOffset>
            </wp:positionV>
            <wp:extent cx="28194" cy="28194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0" locked="0" layoutInCell="1" allowOverlap="1">
            <wp:simplePos x="0" y="0"/>
            <wp:positionH relativeFrom="page">
              <wp:posOffset>8329421</wp:posOffset>
            </wp:positionH>
            <wp:positionV relativeFrom="paragraph">
              <wp:posOffset>-382</wp:posOffset>
            </wp:positionV>
            <wp:extent cx="28194" cy="28194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4" behindDoc="0" locked="0" layoutInCell="1" allowOverlap="1">
            <wp:simplePos x="0" y="0"/>
            <wp:positionH relativeFrom="page">
              <wp:posOffset>6269482</wp:posOffset>
            </wp:positionH>
            <wp:positionV relativeFrom="paragraph">
              <wp:posOffset>27812</wp:posOffset>
            </wp:positionV>
            <wp:extent cx="28194" cy="762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762"/>
                    </a:xfrm>
                    <a:custGeom>
                      <a:rect l="l" t="t" r="r" b="b"/>
                      <a:pathLst>
                        <a:path w="28194" h="762">
                          <a:moveTo>
                            <a:pt x="0" y="762"/>
                          </a:moveTo>
                          <a:lnTo>
                            <a:pt x="28194" y="762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762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8" behindDoc="0" locked="0" layoutInCell="1" allowOverlap="1">
            <wp:simplePos x="0" y="0"/>
            <wp:positionH relativeFrom="page">
              <wp:posOffset>7530845</wp:posOffset>
            </wp:positionH>
            <wp:positionV relativeFrom="paragraph">
              <wp:posOffset>27812</wp:posOffset>
            </wp:positionV>
            <wp:extent cx="28194" cy="762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762"/>
                    </a:xfrm>
                    <a:custGeom>
                      <a:rect l="l" t="t" r="r" b="b"/>
                      <a:pathLst>
                        <a:path w="28194" h="762">
                          <a:moveTo>
                            <a:pt x="0" y="762"/>
                          </a:moveTo>
                          <a:lnTo>
                            <a:pt x="28194" y="762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762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2" behindDoc="0" locked="0" layoutInCell="1" allowOverlap="1">
            <wp:simplePos x="0" y="0"/>
            <wp:positionH relativeFrom="page">
              <wp:posOffset>8329421</wp:posOffset>
            </wp:positionH>
            <wp:positionV relativeFrom="paragraph">
              <wp:posOffset>27812</wp:posOffset>
            </wp:positionV>
            <wp:extent cx="28194" cy="762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762"/>
                    </a:xfrm>
                    <a:custGeom>
                      <a:rect l="l" t="t" r="r" b="b"/>
                      <a:pathLst>
                        <a:path w="28194" h="762">
                          <a:moveTo>
                            <a:pt x="0" y="762"/>
                          </a:moveTo>
                          <a:lnTo>
                            <a:pt x="28194" y="762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762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tabs>
          <w:tab w:val="left" w:pos="10312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Adecuación a la estructura y contenido establecidos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40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312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Calidad general del informe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40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312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Ortografía y redacción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848"/>
        </w:tabs>
        <w:spacing w:before="0" w:after="0" w:line="265" w:lineRule="exact"/>
        <w:ind w:left="898" w:right="0" w:firstLine="0"/>
      </w:pPr>
      <w:r>
        <w:drawing>
          <wp:anchor simplePos="0" relativeHeight="251658399" behindDoc="1" locked="0" layoutInCell="1" allowOverlap="1">
            <wp:simplePos x="0" y="0"/>
            <wp:positionH relativeFrom="page">
              <wp:posOffset>832103</wp:posOffset>
            </wp:positionH>
            <wp:positionV relativeFrom="line">
              <wp:posOffset>-5943</wp:posOffset>
            </wp:positionV>
            <wp:extent cx="5437379" cy="17526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37379" cy="175260"/>
                    </a:xfrm>
                    <a:custGeom>
                      <a:rect l="l" t="t" r="r" b="b"/>
                      <a:pathLst>
                        <a:path w="5437379" h="175260">
                          <a:moveTo>
                            <a:pt x="0" y="175260"/>
                          </a:moveTo>
                          <a:lnTo>
                            <a:pt x="5437379" y="175260"/>
                          </a:lnTo>
                          <a:lnTo>
                            <a:pt x="5437379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2" behindDoc="1" locked="0" layoutInCell="1" allowOverlap="1">
            <wp:simplePos x="0" y="0"/>
            <wp:positionH relativeFrom="page">
              <wp:posOffset>900683</wp:posOffset>
            </wp:positionH>
            <wp:positionV relativeFrom="line">
              <wp:posOffset>-5943</wp:posOffset>
            </wp:positionV>
            <wp:extent cx="5300218" cy="17526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00218" cy="175260"/>
                    </a:xfrm>
                    <a:custGeom>
                      <a:rect l="l" t="t" r="r" b="b"/>
                      <a:pathLst>
                        <a:path w="5300218" h="175260">
                          <a:moveTo>
                            <a:pt x="0" y="175260"/>
                          </a:moveTo>
                          <a:lnTo>
                            <a:pt x="5300218" y="175260"/>
                          </a:lnTo>
                          <a:lnTo>
                            <a:pt x="5300218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1" behindDoc="1" locked="0" layoutInCell="1" allowOverlap="1">
            <wp:simplePos x="0" y="0"/>
            <wp:positionH relativeFrom="page">
              <wp:posOffset>6269482</wp:posOffset>
            </wp:positionH>
            <wp:positionV relativeFrom="line">
              <wp:posOffset>-5943</wp:posOffset>
            </wp:positionV>
            <wp:extent cx="1261364" cy="175260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61364" cy="175260"/>
                    </a:xfrm>
                    <a:custGeom>
                      <a:rect l="l" t="t" r="r" b="b"/>
                      <a:pathLst>
                        <a:path w="1261364" h="175260">
                          <a:moveTo>
                            <a:pt x="0" y="175260"/>
                          </a:moveTo>
                          <a:lnTo>
                            <a:pt x="1261364" y="175260"/>
                          </a:lnTo>
                          <a:lnTo>
                            <a:pt x="12613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1" locked="0" layoutInCell="1" allowOverlap="1">
            <wp:simplePos x="0" y="0"/>
            <wp:positionH relativeFrom="page">
              <wp:posOffset>6338061</wp:posOffset>
            </wp:positionH>
            <wp:positionV relativeFrom="line">
              <wp:posOffset>-5943</wp:posOffset>
            </wp:positionV>
            <wp:extent cx="1124204" cy="17526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24204" cy="175260"/>
                    </a:xfrm>
                    <a:custGeom>
                      <a:rect l="l" t="t" r="r" b="b"/>
                      <a:pathLst>
                        <a:path w="1124204" h="175260">
                          <a:moveTo>
                            <a:pt x="0" y="175260"/>
                          </a:moveTo>
                          <a:lnTo>
                            <a:pt x="1124204" y="175260"/>
                          </a:lnTo>
                          <a:lnTo>
                            <a:pt x="11242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0" behindDoc="1" locked="0" layoutInCell="1" allowOverlap="1">
            <wp:simplePos x="0" y="0"/>
            <wp:positionH relativeFrom="page">
              <wp:posOffset>7530845</wp:posOffset>
            </wp:positionH>
            <wp:positionV relativeFrom="line">
              <wp:posOffset>-5943</wp:posOffset>
            </wp:positionV>
            <wp:extent cx="797814" cy="17526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97814" cy="175260"/>
                    </a:xfrm>
                    <a:custGeom>
                      <a:rect l="l" t="t" r="r" b="b"/>
                      <a:pathLst>
                        <a:path w="797814" h="175260">
                          <a:moveTo>
                            <a:pt x="0" y="175260"/>
                          </a:moveTo>
                          <a:lnTo>
                            <a:pt x="797814" y="175260"/>
                          </a:lnTo>
                          <a:lnTo>
                            <a:pt x="79781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3" behindDoc="1" locked="0" layoutInCell="1" allowOverlap="1">
            <wp:simplePos x="0" y="0"/>
            <wp:positionH relativeFrom="page">
              <wp:posOffset>7599426</wp:posOffset>
            </wp:positionH>
            <wp:positionV relativeFrom="line">
              <wp:posOffset>-5943</wp:posOffset>
            </wp:positionV>
            <wp:extent cx="660654" cy="175260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654" cy="175260"/>
                    </a:xfrm>
                    <a:custGeom>
                      <a:rect l="l" t="t" r="r" b="b"/>
                      <a:pathLst>
                        <a:path w="660654" h="175260">
                          <a:moveTo>
                            <a:pt x="0" y="175260"/>
                          </a:moveTo>
                          <a:lnTo>
                            <a:pt x="660654" y="175260"/>
                          </a:lnTo>
                          <a:lnTo>
                            <a:pt x="66065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2" behindDoc="1" locked="0" layoutInCell="1" allowOverlap="1">
            <wp:simplePos x="0" y="0"/>
            <wp:positionH relativeFrom="page">
              <wp:posOffset>8328659</wp:posOffset>
            </wp:positionH>
            <wp:positionV relativeFrom="line">
              <wp:posOffset>-5943</wp:posOffset>
            </wp:positionV>
            <wp:extent cx="1045464" cy="17526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45464" cy="175260"/>
                    </a:xfrm>
                    <a:custGeom>
                      <a:rect l="l" t="t" r="r" b="b"/>
                      <a:pathLst>
                        <a:path w="1045464" h="175260">
                          <a:moveTo>
                            <a:pt x="0" y="175260"/>
                          </a:moveTo>
                          <a:lnTo>
                            <a:pt x="1045464" y="175260"/>
                          </a:lnTo>
                          <a:lnTo>
                            <a:pt x="10454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5" behindDoc="1" locked="0" layoutInCell="1" allowOverlap="1">
            <wp:simplePos x="0" y="0"/>
            <wp:positionH relativeFrom="page">
              <wp:posOffset>8397240</wp:posOffset>
            </wp:positionH>
            <wp:positionV relativeFrom="line">
              <wp:posOffset>-5943</wp:posOffset>
            </wp:positionV>
            <wp:extent cx="908304" cy="175260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08304" cy="175260"/>
                    </a:xfrm>
                    <a:custGeom>
                      <a:rect l="l" t="t" r="r" b="b"/>
                      <a:pathLst>
                        <a:path w="908304" h="175260">
                          <a:moveTo>
                            <a:pt x="0" y="175260"/>
                          </a:moveTo>
                          <a:lnTo>
                            <a:pt x="908304" y="175260"/>
                          </a:lnTo>
                          <a:lnTo>
                            <a:pt x="9083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Requisitos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20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40"/>
          <w:tab w:val="left" w:pos="11867"/>
        </w:tabs>
        <w:spacing w:before="0" w:after="0" w:line="253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Definición correcta de requisitos funcionales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50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40"/>
          <w:tab w:val="left" w:pos="11867"/>
        </w:tabs>
        <w:spacing w:before="0" w:after="0" w:line="253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Diagrama de Casos de Uso. Determinación de responsabilidades y actores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50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848"/>
        </w:tabs>
        <w:spacing w:before="0" w:after="0" w:line="265" w:lineRule="exact"/>
        <w:ind w:left="898" w:right="0" w:firstLine="0"/>
      </w:pPr>
      <w:r>
        <w:drawing>
          <wp:anchor simplePos="0" relativeHeight="251658476" behindDoc="1" locked="0" layoutInCell="1" allowOverlap="1">
            <wp:simplePos x="0" y="0"/>
            <wp:positionH relativeFrom="page">
              <wp:posOffset>832103</wp:posOffset>
            </wp:positionH>
            <wp:positionV relativeFrom="line">
              <wp:posOffset>-5944</wp:posOffset>
            </wp:positionV>
            <wp:extent cx="5437379" cy="175260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37379" cy="175260"/>
                    </a:xfrm>
                    <a:custGeom>
                      <a:rect l="l" t="t" r="r" b="b"/>
                      <a:pathLst>
                        <a:path w="5437379" h="175260">
                          <a:moveTo>
                            <a:pt x="0" y="175260"/>
                          </a:moveTo>
                          <a:lnTo>
                            <a:pt x="5437379" y="175260"/>
                          </a:lnTo>
                          <a:lnTo>
                            <a:pt x="5437379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9" behindDoc="1" locked="0" layoutInCell="1" allowOverlap="1">
            <wp:simplePos x="0" y="0"/>
            <wp:positionH relativeFrom="page">
              <wp:posOffset>900683</wp:posOffset>
            </wp:positionH>
            <wp:positionV relativeFrom="line">
              <wp:posOffset>-5944</wp:posOffset>
            </wp:positionV>
            <wp:extent cx="5300218" cy="175260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00218" cy="175260"/>
                    </a:xfrm>
                    <a:custGeom>
                      <a:rect l="l" t="t" r="r" b="b"/>
                      <a:pathLst>
                        <a:path w="5300218" h="175260">
                          <a:moveTo>
                            <a:pt x="0" y="175260"/>
                          </a:moveTo>
                          <a:lnTo>
                            <a:pt x="5300218" y="175260"/>
                          </a:lnTo>
                          <a:lnTo>
                            <a:pt x="5300218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8" behindDoc="1" locked="0" layoutInCell="1" allowOverlap="1">
            <wp:simplePos x="0" y="0"/>
            <wp:positionH relativeFrom="page">
              <wp:posOffset>6269482</wp:posOffset>
            </wp:positionH>
            <wp:positionV relativeFrom="line">
              <wp:posOffset>-5944</wp:posOffset>
            </wp:positionV>
            <wp:extent cx="1261364" cy="175260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61364" cy="175260"/>
                    </a:xfrm>
                    <a:custGeom>
                      <a:rect l="l" t="t" r="r" b="b"/>
                      <a:pathLst>
                        <a:path w="1261364" h="175260">
                          <a:moveTo>
                            <a:pt x="0" y="175260"/>
                          </a:moveTo>
                          <a:lnTo>
                            <a:pt x="1261364" y="175260"/>
                          </a:lnTo>
                          <a:lnTo>
                            <a:pt x="12613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6338061</wp:posOffset>
            </wp:positionH>
            <wp:positionV relativeFrom="line">
              <wp:posOffset>-5944</wp:posOffset>
            </wp:positionV>
            <wp:extent cx="1124204" cy="175260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24204" cy="175260"/>
                    </a:xfrm>
                    <a:custGeom>
                      <a:rect l="l" t="t" r="r" b="b"/>
                      <a:pathLst>
                        <a:path w="1124204" h="175260">
                          <a:moveTo>
                            <a:pt x="0" y="175260"/>
                          </a:moveTo>
                          <a:lnTo>
                            <a:pt x="1124204" y="175260"/>
                          </a:lnTo>
                          <a:lnTo>
                            <a:pt x="11242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7" behindDoc="1" locked="0" layoutInCell="1" allowOverlap="1">
            <wp:simplePos x="0" y="0"/>
            <wp:positionH relativeFrom="page">
              <wp:posOffset>7530845</wp:posOffset>
            </wp:positionH>
            <wp:positionV relativeFrom="line">
              <wp:posOffset>-5944</wp:posOffset>
            </wp:positionV>
            <wp:extent cx="797814" cy="175260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97814" cy="175260"/>
                    </a:xfrm>
                    <a:custGeom>
                      <a:rect l="l" t="t" r="r" b="b"/>
                      <a:pathLst>
                        <a:path w="797814" h="175260">
                          <a:moveTo>
                            <a:pt x="0" y="175260"/>
                          </a:moveTo>
                          <a:lnTo>
                            <a:pt x="797814" y="175260"/>
                          </a:lnTo>
                          <a:lnTo>
                            <a:pt x="79781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1" locked="0" layoutInCell="1" allowOverlap="1">
            <wp:simplePos x="0" y="0"/>
            <wp:positionH relativeFrom="page">
              <wp:posOffset>7599426</wp:posOffset>
            </wp:positionH>
            <wp:positionV relativeFrom="line">
              <wp:posOffset>-5944</wp:posOffset>
            </wp:positionV>
            <wp:extent cx="660654" cy="175260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654" cy="175260"/>
                    </a:xfrm>
                    <a:custGeom>
                      <a:rect l="l" t="t" r="r" b="b"/>
                      <a:pathLst>
                        <a:path w="660654" h="175260">
                          <a:moveTo>
                            <a:pt x="0" y="175260"/>
                          </a:moveTo>
                          <a:lnTo>
                            <a:pt x="660654" y="175260"/>
                          </a:lnTo>
                          <a:lnTo>
                            <a:pt x="66065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9" behindDoc="1" locked="0" layoutInCell="1" allowOverlap="1">
            <wp:simplePos x="0" y="0"/>
            <wp:positionH relativeFrom="page">
              <wp:posOffset>8328659</wp:posOffset>
            </wp:positionH>
            <wp:positionV relativeFrom="line">
              <wp:posOffset>-5944</wp:posOffset>
            </wp:positionV>
            <wp:extent cx="1045464" cy="175260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45464" cy="175260"/>
                    </a:xfrm>
                    <a:custGeom>
                      <a:rect l="l" t="t" r="r" b="b"/>
                      <a:pathLst>
                        <a:path w="1045464" h="175260">
                          <a:moveTo>
                            <a:pt x="0" y="175260"/>
                          </a:moveTo>
                          <a:lnTo>
                            <a:pt x="1045464" y="175260"/>
                          </a:lnTo>
                          <a:lnTo>
                            <a:pt x="10454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2" behindDoc="1" locked="0" layoutInCell="1" allowOverlap="1">
            <wp:simplePos x="0" y="0"/>
            <wp:positionH relativeFrom="page">
              <wp:posOffset>8397240</wp:posOffset>
            </wp:positionH>
            <wp:positionV relativeFrom="line">
              <wp:posOffset>-5944</wp:posOffset>
            </wp:positionV>
            <wp:extent cx="908304" cy="175260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08304" cy="175260"/>
                    </a:xfrm>
                    <a:custGeom>
                      <a:rect l="l" t="t" r="r" b="b"/>
                      <a:pathLst>
                        <a:path w="908304" h="175260">
                          <a:moveTo>
                            <a:pt x="0" y="175260"/>
                          </a:moveTo>
                          <a:lnTo>
                            <a:pt x="908304" y="175260"/>
                          </a:lnTo>
                          <a:lnTo>
                            <a:pt x="9083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Diseño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20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40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Definición correcta de requisitos funcionales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40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Diagrama de Casos de Uso. Determinación de responsabilidades y actores responsables.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Definición de clases según patrón de diseño basado en 3 capas. (valorar además la correspondencia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078" w:right="366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6706107</wp:posOffset>
            </wp:positionH>
            <wp:positionV relativeFrom="line">
              <wp:posOffset>-762</wp:posOffset>
            </wp:positionV>
            <wp:extent cx="1433386" cy="255169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706107" y="-762"/>
                      <a:ext cx="1319086" cy="1408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826"/>
                          </w:tabs>
                          <w:spacing w:before="0" w:after="0" w:line="221" w:lineRule="exact"/>
                          <w:ind w:left="0" w:right="0" w:firstLine="0"/>
                        </w:pPr>
                        <w:r>
                          <w:rPr baseline="0" dirty="0"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s-ES"/>
                          </w:rPr>
                          <w:t>I / E / P 	</w:t>
                        </w:r>
                        <w:r>
                          <w:rPr baseline="0" dirty="0"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s-ES"/>
                          </w:rPr>
                          <w:t>20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con el Diagrama de Casos de Usos, ej. los actores definen clases pertenecientes a la capa de negocio,  </w:t>
      </w:r>
      <w:r>
        <w:br w:type="textWrapping" w:clear="all"/>
      </w:r>
      <w:r/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los casos de uso constituyen responsabilidades en las clases de la capa de negocio, etc.)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40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Diagrama de clases. Valorar correspondencia con la colaboración entre clases especificada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/ E / P 	</w:t>
      </w:r>
      <w:r>
        <w:rPr baseline="0" dirty="0">
          <w:rFonts w:ascii="Times New Roman" w:hAnsi="Times New Roman" w:cs="Times New Roman"/>
          <w:color w:val="000000"/>
          <w:spacing w:val="-10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Descripción</w:t>
      </w:r>
      <w:r>
        <w:rPr baseline="0" dirty="0">
          <w:rFonts w:ascii="Times New Roman" w:hAnsi="Times New Roman" w:cs="Times New Roman"/>
          <w:color w:val="000000"/>
          <w:spacing w:val="34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una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responsabilidad</w:t>
      </w:r>
      <w:r>
        <w:rPr baseline="0" dirty="0">
          <w:rFonts w:ascii="Times New Roman" w:hAnsi="Times New Roman" w:cs="Times New Roman"/>
          <w:color w:val="000000"/>
          <w:spacing w:val="32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principal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del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sistema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utilizando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un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conjunto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diagramas</w:t>
      </w:r>
      <w:r>
        <w:rPr baseline="0" dirty="0">
          <w:rFonts w:ascii="Times New Roman" w:hAnsi="Times New Roman" w:cs="Times New Roman"/>
          <w:color w:val="000000"/>
          <w:spacing w:val="33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40"/>
          <w:tab w:val="left" w:pos="11867"/>
        </w:tabs>
        <w:spacing w:before="0" w:after="0" w:line="344" w:lineRule="exact"/>
        <w:ind w:left="1078" w:right="0" w:firstLine="0"/>
      </w:pPr>
      <w:r/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actividad o el pseudocódigo de cada una de las funciones necesarias. 	</w:t>
      </w:r>
      <w:r>
        <w:rPr baseline="12" dirty="0">
          <w:rFonts w:ascii="Times New Roman" w:hAnsi="Times New Roman" w:cs="Times New Roman"/>
          <w:color w:val="000000"/>
          <w:position w:val="12"/>
          <w:sz w:val="20"/>
          <w:szCs w:val="20"/>
          <w:lang w:val="es-ES"/>
        </w:rPr>
        <w:t>I / E / P 	</w:t>
      </w:r>
      <w:r>
        <w:rPr baseline="12" dirty="0">
          <w:rFonts w:ascii="Times New Roman" w:hAnsi="Times New Roman" w:cs="Times New Roman"/>
          <w:color w:val="000000"/>
          <w:spacing w:val="-10"/>
          <w:position w:val="12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848"/>
        </w:tabs>
        <w:spacing w:before="0" w:after="0" w:line="265" w:lineRule="exact"/>
        <w:ind w:left="898" w:right="0" w:firstLine="0"/>
      </w:pPr>
      <w:r>
        <w:drawing>
          <wp:anchor simplePos="0" relativeHeight="251658609" behindDoc="1" locked="0" layoutInCell="1" allowOverlap="1">
            <wp:simplePos x="0" y="0"/>
            <wp:positionH relativeFrom="page">
              <wp:posOffset>832103</wp:posOffset>
            </wp:positionH>
            <wp:positionV relativeFrom="line">
              <wp:posOffset>-5943</wp:posOffset>
            </wp:positionV>
            <wp:extent cx="5437379" cy="175260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37379" cy="175260"/>
                    </a:xfrm>
                    <a:custGeom>
                      <a:rect l="l" t="t" r="r" b="b"/>
                      <a:pathLst>
                        <a:path w="5437379" h="175260">
                          <a:moveTo>
                            <a:pt x="0" y="175260"/>
                          </a:moveTo>
                          <a:lnTo>
                            <a:pt x="5437379" y="175260"/>
                          </a:lnTo>
                          <a:lnTo>
                            <a:pt x="5437379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2" behindDoc="1" locked="0" layoutInCell="1" allowOverlap="1">
            <wp:simplePos x="0" y="0"/>
            <wp:positionH relativeFrom="page">
              <wp:posOffset>900683</wp:posOffset>
            </wp:positionH>
            <wp:positionV relativeFrom="line">
              <wp:posOffset>-5943</wp:posOffset>
            </wp:positionV>
            <wp:extent cx="5300218" cy="175260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00218" cy="175260"/>
                    </a:xfrm>
                    <a:custGeom>
                      <a:rect l="l" t="t" r="r" b="b"/>
                      <a:pathLst>
                        <a:path w="5300218" h="175260">
                          <a:moveTo>
                            <a:pt x="0" y="175260"/>
                          </a:moveTo>
                          <a:lnTo>
                            <a:pt x="5300218" y="175260"/>
                          </a:lnTo>
                          <a:lnTo>
                            <a:pt x="5300218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1" behindDoc="1" locked="0" layoutInCell="1" allowOverlap="1">
            <wp:simplePos x="0" y="0"/>
            <wp:positionH relativeFrom="page">
              <wp:posOffset>6269482</wp:posOffset>
            </wp:positionH>
            <wp:positionV relativeFrom="line">
              <wp:posOffset>-5943</wp:posOffset>
            </wp:positionV>
            <wp:extent cx="1261364" cy="175260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61364" cy="175260"/>
                    </a:xfrm>
                    <a:custGeom>
                      <a:rect l="l" t="t" r="r" b="b"/>
                      <a:pathLst>
                        <a:path w="1261364" h="175260">
                          <a:moveTo>
                            <a:pt x="0" y="175260"/>
                          </a:moveTo>
                          <a:lnTo>
                            <a:pt x="1261364" y="175260"/>
                          </a:lnTo>
                          <a:lnTo>
                            <a:pt x="12613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4" behindDoc="1" locked="0" layoutInCell="1" allowOverlap="1">
            <wp:simplePos x="0" y="0"/>
            <wp:positionH relativeFrom="page">
              <wp:posOffset>6338061</wp:posOffset>
            </wp:positionH>
            <wp:positionV relativeFrom="line">
              <wp:posOffset>-5943</wp:posOffset>
            </wp:positionV>
            <wp:extent cx="1124204" cy="175260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24204" cy="175260"/>
                    </a:xfrm>
                    <a:custGeom>
                      <a:rect l="l" t="t" r="r" b="b"/>
                      <a:pathLst>
                        <a:path w="1124204" h="175260">
                          <a:moveTo>
                            <a:pt x="0" y="175260"/>
                          </a:moveTo>
                          <a:lnTo>
                            <a:pt x="1124204" y="175260"/>
                          </a:lnTo>
                          <a:lnTo>
                            <a:pt x="11242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0" behindDoc="1" locked="0" layoutInCell="1" allowOverlap="1">
            <wp:simplePos x="0" y="0"/>
            <wp:positionH relativeFrom="page">
              <wp:posOffset>7530845</wp:posOffset>
            </wp:positionH>
            <wp:positionV relativeFrom="line">
              <wp:posOffset>-5943</wp:posOffset>
            </wp:positionV>
            <wp:extent cx="797814" cy="175260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97814" cy="175260"/>
                    </a:xfrm>
                    <a:custGeom>
                      <a:rect l="l" t="t" r="r" b="b"/>
                      <a:pathLst>
                        <a:path w="797814" h="175260">
                          <a:moveTo>
                            <a:pt x="0" y="175260"/>
                          </a:moveTo>
                          <a:lnTo>
                            <a:pt x="797814" y="175260"/>
                          </a:lnTo>
                          <a:lnTo>
                            <a:pt x="79781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3" behindDoc="1" locked="0" layoutInCell="1" allowOverlap="1">
            <wp:simplePos x="0" y="0"/>
            <wp:positionH relativeFrom="page">
              <wp:posOffset>7599426</wp:posOffset>
            </wp:positionH>
            <wp:positionV relativeFrom="line">
              <wp:posOffset>-5943</wp:posOffset>
            </wp:positionV>
            <wp:extent cx="660654" cy="17526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654" cy="175260"/>
                    </a:xfrm>
                    <a:custGeom>
                      <a:rect l="l" t="t" r="r" b="b"/>
                      <a:pathLst>
                        <a:path w="660654" h="175260">
                          <a:moveTo>
                            <a:pt x="0" y="175260"/>
                          </a:moveTo>
                          <a:lnTo>
                            <a:pt x="660654" y="175260"/>
                          </a:lnTo>
                          <a:lnTo>
                            <a:pt x="66065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2" behindDoc="1" locked="0" layoutInCell="1" allowOverlap="1">
            <wp:simplePos x="0" y="0"/>
            <wp:positionH relativeFrom="page">
              <wp:posOffset>8328659</wp:posOffset>
            </wp:positionH>
            <wp:positionV relativeFrom="line">
              <wp:posOffset>-5943</wp:posOffset>
            </wp:positionV>
            <wp:extent cx="1045464" cy="175260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45464" cy="175260"/>
                    </a:xfrm>
                    <a:custGeom>
                      <a:rect l="l" t="t" r="r" b="b"/>
                      <a:pathLst>
                        <a:path w="1045464" h="175260">
                          <a:moveTo>
                            <a:pt x="0" y="175260"/>
                          </a:moveTo>
                          <a:lnTo>
                            <a:pt x="1045464" y="175260"/>
                          </a:lnTo>
                          <a:lnTo>
                            <a:pt x="10454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1" locked="0" layoutInCell="1" allowOverlap="1">
            <wp:simplePos x="0" y="0"/>
            <wp:positionH relativeFrom="page">
              <wp:posOffset>8397240</wp:posOffset>
            </wp:positionH>
            <wp:positionV relativeFrom="line">
              <wp:posOffset>-5943</wp:posOffset>
            </wp:positionV>
            <wp:extent cx="908304" cy="175260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08304" cy="175260"/>
                    </a:xfrm>
                    <a:custGeom>
                      <a:rect l="l" t="t" r="r" b="b"/>
                      <a:pathLst>
                        <a:path w="908304" h="175260">
                          <a:moveTo>
                            <a:pt x="0" y="175260"/>
                          </a:moveTo>
                          <a:lnTo>
                            <a:pt x="908304" y="175260"/>
                          </a:lnTo>
                          <a:lnTo>
                            <a:pt x="9083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Programación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35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06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Uso adecuado de las estructuras de datos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06"/>
          <w:tab w:val="left" w:pos="11867"/>
        </w:tabs>
        <w:spacing w:before="0" w:after="0" w:line="244" w:lineRule="exact"/>
        <w:ind w:left="898" w:right="3629" w:firstLine="0"/>
        <w:jc w:val="both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Tratamiento correcto de las formas de organización de la información en memoria externa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  </w:t>
      </w: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Funcionamiento correcto de las opciones del sistema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06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Tratamiento adecuado de errores y excepciones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C / E / P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146"/>
          <w:tab w:val="left" w:pos="11867"/>
        </w:tabs>
        <w:spacing w:before="0" w:after="0" w:line="269" w:lineRule="exact"/>
        <w:ind w:left="898" w:right="3629" w:firstLine="0"/>
        <w:jc w:val="both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Habilidades del estudiante para modificar el código de acuerdo a nuevas necesidades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P / C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20  </w:t>
      </w:r>
      <w:r>
        <w:drawing>
          <wp:anchor simplePos="0" relativeHeight="251658737" behindDoc="1" locked="0" layoutInCell="1" allowOverlap="1">
            <wp:simplePos x="0" y="0"/>
            <wp:positionH relativeFrom="page">
              <wp:posOffset>832103</wp:posOffset>
            </wp:positionH>
            <wp:positionV relativeFrom="line">
              <wp:posOffset>7391</wp:posOffset>
            </wp:positionV>
            <wp:extent cx="5437379" cy="17526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37379" cy="175260"/>
                    </a:xfrm>
                    <a:custGeom>
                      <a:rect l="l" t="t" r="r" b="b"/>
                      <a:pathLst>
                        <a:path w="5437379" h="175260">
                          <a:moveTo>
                            <a:pt x="0" y="175260"/>
                          </a:moveTo>
                          <a:lnTo>
                            <a:pt x="5437379" y="175260"/>
                          </a:lnTo>
                          <a:lnTo>
                            <a:pt x="5437379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0" behindDoc="1" locked="0" layoutInCell="1" allowOverlap="1">
            <wp:simplePos x="0" y="0"/>
            <wp:positionH relativeFrom="page">
              <wp:posOffset>900683</wp:posOffset>
            </wp:positionH>
            <wp:positionV relativeFrom="line">
              <wp:posOffset>7391</wp:posOffset>
            </wp:positionV>
            <wp:extent cx="5300218" cy="17526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00218" cy="175260"/>
                    </a:xfrm>
                    <a:custGeom>
                      <a:rect l="l" t="t" r="r" b="b"/>
                      <a:pathLst>
                        <a:path w="5300218" h="175260">
                          <a:moveTo>
                            <a:pt x="0" y="175260"/>
                          </a:moveTo>
                          <a:lnTo>
                            <a:pt x="5300218" y="175260"/>
                          </a:lnTo>
                          <a:lnTo>
                            <a:pt x="5300218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9" behindDoc="1" locked="0" layoutInCell="1" allowOverlap="1">
            <wp:simplePos x="0" y="0"/>
            <wp:positionH relativeFrom="page">
              <wp:posOffset>6269482</wp:posOffset>
            </wp:positionH>
            <wp:positionV relativeFrom="line">
              <wp:posOffset>7391</wp:posOffset>
            </wp:positionV>
            <wp:extent cx="1261364" cy="17526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61364" cy="175260"/>
                    </a:xfrm>
                    <a:custGeom>
                      <a:rect l="l" t="t" r="r" b="b"/>
                      <a:pathLst>
                        <a:path w="1261364" h="175260">
                          <a:moveTo>
                            <a:pt x="0" y="175260"/>
                          </a:moveTo>
                          <a:lnTo>
                            <a:pt x="1261364" y="175260"/>
                          </a:lnTo>
                          <a:lnTo>
                            <a:pt x="12613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2" behindDoc="1" locked="0" layoutInCell="1" allowOverlap="1">
            <wp:simplePos x="0" y="0"/>
            <wp:positionH relativeFrom="page">
              <wp:posOffset>6338061</wp:posOffset>
            </wp:positionH>
            <wp:positionV relativeFrom="line">
              <wp:posOffset>7391</wp:posOffset>
            </wp:positionV>
            <wp:extent cx="1124204" cy="17526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24204" cy="175260"/>
                    </a:xfrm>
                    <a:custGeom>
                      <a:rect l="l" t="t" r="r" b="b"/>
                      <a:pathLst>
                        <a:path w="1124204" h="175260">
                          <a:moveTo>
                            <a:pt x="0" y="175260"/>
                          </a:moveTo>
                          <a:lnTo>
                            <a:pt x="1124204" y="175260"/>
                          </a:lnTo>
                          <a:lnTo>
                            <a:pt x="11242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8" behindDoc="1" locked="0" layoutInCell="1" allowOverlap="1">
            <wp:simplePos x="0" y="0"/>
            <wp:positionH relativeFrom="page">
              <wp:posOffset>7530845</wp:posOffset>
            </wp:positionH>
            <wp:positionV relativeFrom="line">
              <wp:posOffset>7391</wp:posOffset>
            </wp:positionV>
            <wp:extent cx="797814" cy="17526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97814" cy="175260"/>
                    </a:xfrm>
                    <a:custGeom>
                      <a:rect l="l" t="t" r="r" b="b"/>
                      <a:pathLst>
                        <a:path w="797814" h="175260">
                          <a:moveTo>
                            <a:pt x="0" y="175260"/>
                          </a:moveTo>
                          <a:lnTo>
                            <a:pt x="797814" y="175260"/>
                          </a:lnTo>
                          <a:lnTo>
                            <a:pt x="79781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1" behindDoc="1" locked="0" layoutInCell="1" allowOverlap="1">
            <wp:simplePos x="0" y="0"/>
            <wp:positionH relativeFrom="page">
              <wp:posOffset>7599426</wp:posOffset>
            </wp:positionH>
            <wp:positionV relativeFrom="line">
              <wp:posOffset>7391</wp:posOffset>
            </wp:positionV>
            <wp:extent cx="660654" cy="17526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654" cy="175260"/>
                    </a:xfrm>
                    <a:custGeom>
                      <a:rect l="l" t="t" r="r" b="b"/>
                      <a:pathLst>
                        <a:path w="660654" h="175260">
                          <a:moveTo>
                            <a:pt x="0" y="175260"/>
                          </a:moveTo>
                          <a:lnTo>
                            <a:pt x="660654" y="175260"/>
                          </a:lnTo>
                          <a:lnTo>
                            <a:pt x="66065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0" behindDoc="1" locked="0" layoutInCell="1" allowOverlap="1">
            <wp:simplePos x="0" y="0"/>
            <wp:positionH relativeFrom="page">
              <wp:posOffset>8328659</wp:posOffset>
            </wp:positionH>
            <wp:positionV relativeFrom="line">
              <wp:posOffset>7391</wp:posOffset>
            </wp:positionV>
            <wp:extent cx="1045464" cy="17526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45464" cy="175260"/>
                    </a:xfrm>
                    <a:custGeom>
                      <a:rect l="l" t="t" r="r" b="b"/>
                      <a:pathLst>
                        <a:path w="1045464" h="175260">
                          <a:moveTo>
                            <a:pt x="0" y="175260"/>
                          </a:moveTo>
                          <a:lnTo>
                            <a:pt x="1045464" y="175260"/>
                          </a:lnTo>
                          <a:lnTo>
                            <a:pt x="104546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3" behindDoc="1" locked="0" layoutInCell="1" allowOverlap="1">
            <wp:simplePos x="0" y="0"/>
            <wp:positionH relativeFrom="page">
              <wp:posOffset>8397240</wp:posOffset>
            </wp:positionH>
            <wp:positionV relativeFrom="line">
              <wp:posOffset>7391</wp:posOffset>
            </wp:positionV>
            <wp:extent cx="908304" cy="17526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08304" cy="175260"/>
                    </a:xfrm>
                    <a:custGeom>
                      <a:rect l="l" t="t" r="r" b="b"/>
                      <a:pathLst>
                        <a:path w="908304" h="175260">
                          <a:moveTo>
                            <a:pt x="0" y="175260"/>
                          </a:moveTo>
                          <a:lnTo>
                            <a:pt x="908304" y="175260"/>
                          </a:lnTo>
                          <a:lnTo>
                            <a:pt x="908304" y="0"/>
                          </a:lnTo>
                          <a:lnTo>
                            <a:pt x="0" y="0"/>
                          </a:lnTo>
                          <a:lnTo>
                            <a:pt x="0" y="175260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Prueba	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15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312"/>
          <w:tab w:val="left" w:pos="11818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Definición y uso adecuado de casos de pruebas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I 	</w:t>
      </w:r>
      <w:r>
        <w:rPr baseline="0" dirty="0">
          <w:rFonts w:ascii="Times New Roman" w:hAnsi="Times New Roman" w:cs="Times New Roman"/>
          <w:color w:val="000000"/>
          <w:spacing w:val="-7"/>
          <w:sz w:val="20"/>
          <w:szCs w:val="20"/>
          <w:lang w:val="es-ES"/>
        </w:rPr>
        <w:t>100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848"/>
        </w:tabs>
        <w:spacing w:before="0" w:after="0" w:line="265" w:lineRule="exact"/>
        <w:ind w:left="898" w:right="0" w:firstLine="0"/>
      </w:pPr>
      <w:r>
        <w:drawing>
          <wp:anchor simplePos="0" relativeHeight="251658797" behindDoc="1" locked="0" layoutInCell="1" allowOverlap="1">
            <wp:simplePos x="0" y="0"/>
            <wp:positionH relativeFrom="page">
              <wp:posOffset>832103</wp:posOffset>
            </wp:positionH>
            <wp:positionV relativeFrom="line">
              <wp:posOffset>-6198</wp:posOffset>
            </wp:positionV>
            <wp:extent cx="5437379" cy="175514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37379" cy="175514"/>
                    </a:xfrm>
                    <a:custGeom>
                      <a:rect l="l" t="t" r="r" b="b"/>
                      <a:pathLst>
                        <a:path w="5437379" h="175514">
                          <a:moveTo>
                            <a:pt x="0" y="175514"/>
                          </a:moveTo>
                          <a:lnTo>
                            <a:pt x="5437379" y="175514"/>
                          </a:lnTo>
                          <a:lnTo>
                            <a:pt x="5437379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0" behindDoc="1" locked="0" layoutInCell="1" allowOverlap="1">
            <wp:simplePos x="0" y="0"/>
            <wp:positionH relativeFrom="page">
              <wp:posOffset>900683</wp:posOffset>
            </wp:positionH>
            <wp:positionV relativeFrom="line">
              <wp:posOffset>-6198</wp:posOffset>
            </wp:positionV>
            <wp:extent cx="5300218" cy="175514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00218" cy="175514"/>
                    </a:xfrm>
                    <a:custGeom>
                      <a:rect l="l" t="t" r="r" b="b"/>
                      <a:pathLst>
                        <a:path w="5300218" h="175514">
                          <a:moveTo>
                            <a:pt x="0" y="175514"/>
                          </a:moveTo>
                          <a:lnTo>
                            <a:pt x="5300218" y="175514"/>
                          </a:lnTo>
                          <a:lnTo>
                            <a:pt x="5300218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9" behindDoc="1" locked="0" layoutInCell="1" allowOverlap="1">
            <wp:simplePos x="0" y="0"/>
            <wp:positionH relativeFrom="page">
              <wp:posOffset>6269482</wp:posOffset>
            </wp:positionH>
            <wp:positionV relativeFrom="line">
              <wp:posOffset>-6198</wp:posOffset>
            </wp:positionV>
            <wp:extent cx="1261364" cy="175514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261364" cy="175514"/>
                    </a:xfrm>
                    <a:custGeom>
                      <a:rect l="l" t="t" r="r" b="b"/>
                      <a:pathLst>
                        <a:path w="1261364" h="175514">
                          <a:moveTo>
                            <a:pt x="0" y="175514"/>
                          </a:moveTo>
                          <a:lnTo>
                            <a:pt x="1261364" y="175514"/>
                          </a:lnTo>
                          <a:lnTo>
                            <a:pt x="1261364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2" behindDoc="1" locked="0" layoutInCell="1" allowOverlap="1">
            <wp:simplePos x="0" y="0"/>
            <wp:positionH relativeFrom="page">
              <wp:posOffset>6338061</wp:posOffset>
            </wp:positionH>
            <wp:positionV relativeFrom="line">
              <wp:posOffset>-6198</wp:posOffset>
            </wp:positionV>
            <wp:extent cx="1124204" cy="175514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24204" cy="175514"/>
                    </a:xfrm>
                    <a:custGeom>
                      <a:rect l="l" t="t" r="r" b="b"/>
                      <a:pathLst>
                        <a:path w="1124204" h="175514">
                          <a:moveTo>
                            <a:pt x="0" y="175514"/>
                          </a:moveTo>
                          <a:lnTo>
                            <a:pt x="1124204" y="175514"/>
                          </a:lnTo>
                          <a:lnTo>
                            <a:pt x="1124204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8" behindDoc="1" locked="0" layoutInCell="1" allowOverlap="1">
            <wp:simplePos x="0" y="0"/>
            <wp:positionH relativeFrom="page">
              <wp:posOffset>7530845</wp:posOffset>
            </wp:positionH>
            <wp:positionV relativeFrom="line">
              <wp:posOffset>-6198</wp:posOffset>
            </wp:positionV>
            <wp:extent cx="797814" cy="175514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97814" cy="175514"/>
                    </a:xfrm>
                    <a:custGeom>
                      <a:rect l="l" t="t" r="r" b="b"/>
                      <a:pathLst>
                        <a:path w="797814" h="175514">
                          <a:moveTo>
                            <a:pt x="0" y="175514"/>
                          </a:moveTo>
                          <a:lnTo>
                            <a:pt x="797814" y="175514"/>
                          </a:lnTo>
                          <a:lnTo>
                            <a:pt x="797814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1" behindDoc="1" locked="0" layoutInCell="1" allowOverlap="1">
            <wp:simplePos x="0" y="0"/>
            <wp:positionH relativeFrom="page">
              <wp:posOffset>7599426</wp:posOffset>
            </wp:positionH>
            <wp:positionV relativeFrom="line">
              <wp:posOffset>-6198</wp:posOffset>
            </wp:positionV>
            <wp:extent cx="660654" cy="175514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654" cy="175514"/>
                    </a:xfrm>
                    <a:custGeom>
                      <a:rect l="l" t="t" r="r" b="b"/>
                      <a:pathLst>
                        <a:path w="660654" h="175514">
                          <a:moveTo>
                            <a:pt x="0" y="175514"/>
                          </a:moveTo>
                          <a:lnTo>
                            <a:pt x="660654" y="175514"/>
                          </a:lnTo>
                          <a:lnTo>
                            <a:pt x="660654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0" behindDoc="1" locked="0" layoutInCell="1" allowOverlap="1">
            <wp:simplePos x="0" y="0"/>
            <wp:positionH relativeFrom="page">
              <wp:posOffset>8328659</wp:posOffset>
            </wp:positionH>
            <wp:positionV relativeFrom="line">
              <wp:posOffset>-6198</wp:posOffset>
            </wp:positionV>
            <wp:extent cx="1045464" cy="175514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45464" cy="175514"/>
                    </a:xfrm>
                    <a:custGeom>
                      <a:rect l="l" t="t" r="r" b="b"/>
                      <a:pathLst>
                        <a:path w="1045464" h="175514">
                          <a:moveTo>
                            <a:pt x="0" y="175514"/>
                          </a:moveTo>
                          <a:lnTo>
                            <a:pt x="1045464" y="175514"/>
                          </a:lnTo>
                          <a:lnTo>
                            <a:pt x="1045464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3" behindDoc="1" locked="0" layoutInCell="1" allowOverlap="1">
            <wp:simplePos x="0" y="0"/>
            <wp:positionH relativeFrom="page">
              <wp:posOffset>8397240</wp:posOffset>
            </wp:positionH>
            <wp:positionV relativeFrom="line">
              <wp:posOffset>-6198</wp:posOffset>
            </wp:positionV>
            <wp:extent cx="908304" cy="175514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08304" cy="175514"/>
                    </a:xfrm>
                    <a:custGeom>
                      <a:rect l="l" t="t" r="r" b="b"/>
                      <a:pathLst>
                        <a:path w="908304" h="175514">
                          <a:moveTo>
                            <a:pt x="0" y="175514"/>
                          </a:moveTo>
                          <a:lnTo>
                            <a:pt x="908304" y="175514"/>
                          </a:lnTo>
                          <a:lnTo>
                            <a:pt x="908304" y="0"/>
                          </a:lnTo>
                          <a:lnTo>
                            <a:pt x="0" y="0"/>
                          </a:lnTo>
                          <a:lnTo>
                            <a:pt x="0" y="175514"/>
                          </a:lnTo>
                          <a:close/>
                        </a:path>
                      </a:pathLst>
                    </a:custGeom>
                    <a:solidFill>
                      <a:srgbClr val="E7E7E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Exposición	</w:t>
      </w:r>
      <w:r>
        <w:rPr baseline="0" dirty="0"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15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283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Dominio del contenido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E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70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283"/>
          <w:tab w:val="left" w:pos="11867"/>
        </w:tabs>
        <w:spacing w:before="0" w:after="0" w:line="244" w:lineRule="exact"/>
        <w:ind w:left="898" w:right="0" w:firstLine="0"/>
      </w:pPr>
      <w:r/>
      <w:r>
        <w:rPr baseline="0" dirty="0"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 baseline="0" dirty="0">
          <w:rFonts w:ascii="Arial" w:hAnsi="Arial" w:cs="Arial"/>
          <w:color w:val="000000"/>
          <w:spacing w:val="31"/>
          <w:sz w:val="20"/>
          <w:szCs w:val="20"/>
          <w:lang w:val="es-ES"/>
        </w:rPr>
        <w:t> 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Forma de expresión, fluidez, vocabulario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E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30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345"/>
          <w:tab w:val="left" w:pos="11968"/>
        </w:tabs>
        <w:spacing w:before="0" w:after="0" w:line="221" w:lineRule="exact"/>
        <w:ind w:left="898" w:right="0" w:firstLine="0"/>
      </w:pPr>
      <w:r/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 	</w:t>
      </w:r>
      <w:r>
        <w:rPr baseline="0" dirty="0">
          <w:rFonts w:ascii="Times New Roman" w:hAnsi="Times New Roman" w:cs="Times New Roman"/>
          <w:color w:val="000000"/>
          <w:sz w:val="20"/>
          <w:szCs w:val="20"/>
          <w:lang w:val="es-ES"/>
        </w:rPr>
        <w:t>  </w:t>
      </w:r>
      <w:r/>
    </w:p>
    <w:tbl>
      <w:tblPr>
        <w:tblStyle w:val="TableGrid"/>
        <w:tblLayout w:type="fixed"/>
        <w:tblpPr w:leftFromText="0" w:rightFromText="0" w:vertAnchor="text" w:horzAnchor="page" w:tblpX="1296" w:tblpY="0"/>
        <w:tblOverlap w:val="never"/>
        "
        <w:tblW w:w="13431" w:type="dxa"/>
        <w:tblLook w:val="04A0" w:firstRow="1" w:lastRow="0" w:firstColumn="1" w:lastColumn="0" w:noHBand="0" w:noVBand="1"/>
      </w:tblPr>
      <w:tblGrid>
        <w:gridCol w:w="108"/>
        <w:gridCol w:w="11589"/>
        <w:gridCol w:w="108"/>
        <w:gridCol w:w="107"/>
        <w:gridCol w:w="1430"/>
        <w:gridCol w:w="107"/>
      </w:tblGrid>
      <w:tr>
        <w:trPr>
          <w:trHeight w:hRule="exact" w:val="257"/>
        </w:trPr>
        <w:tc>
          <w:tcPr>
            <w:tcW w:w="108" w:type="dxa"/>
            <w:tcBorders>
              <w:left w:val="nil"/>
              <w:right w:val="nil"/>
            </w:tcBorders>
            <w:shd w:val="clear" w:color="auto" w:fill="FFFF9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1589" w:type="dxa"/>
            <w:tcBorders>
              <w:left w:val="nil"/>
              <w:right w:val="nil"/>
            </w:tcBorders>
            <w:shd w:val="clear" w:color="auto" w:fill="FFFF9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0" w:firstLine="0"/>
            </w:pPr>
            <w:r>
              <w:drawing>
                <wp:anchor simplePos="0" relativeHeight="251658909" behindDoc="0" locked="0" layoutInCell="1" allowOverlap="1">
                  <wp:simplePos x="0" y="0"/>
                  <wp:positionH relativeFrom="page">
                    <wp:posOffset>5368799</wp:posOffset>
                  </wp:positionH>
                  <wp:positionV relativeFrom="line">
                    <wp:posOffset>-34900</wp:posOffset>
                  </wp:positionV>
                  <wp:extent cx="28194" cy="28194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28194" cy="28194"/>
                          </a:xfrm>
                          <a:custGeom>
                            <a:rect l="l" t="t" r="r" b="b"/>
                            <a:pathLst>
                              <a:path w="28194" h="28194">
                                <a:moveTo>
                                  <a:pt x="0" y="28194"/>
                                </a:moveTo>
                                <a:lnTo>
                                  <a:pt x="28194" y="28194"/>
                                </a:lnTo>
                                <a:lnTo>
                                  <a:pt x="28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3" behindDoc="0" locked="0" layoutInCell="1" allowOverlap="1">
                  <wp:simplePos x="0" y="0"/>
                  <wp:positionH relativeFrom="page">
                    <wp:posOffset>6630162</wp:posOffset>
                  </wp:positionH>
                  <wp:positionV relativeFrom="line">
                    <wp:posOffset>-34900</wp:posOffset>
                  </wp:positionV>
                  <wp:extent cx="28194" cy="28194"/>
                  <wp:effectExtent l="0" t="0" r="0" b="0"/>
                  <wp:wrapNone/>
                  <wp:docPr id="156" name="Freeform 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28194" cy="28194"/>
                          </a:xfrm>
                          <a:custGeom>
                            <a:rect l="l" t="t" r="r" b="b"/>
                            <a:pathLst>
                              <a:path w="28194" h="28194">
                                <a:moveTo>
                                  <a:pt x="0" y="28194"/>
                                </a:moveTo>
                                <a:lnTo>
                                  <a:pt x="28194" y="28194"/>
                                </a:lnTo>
                                <a:lnTo>
                                  <a:pt x="28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8" behindDoc="0" locked="0" layoutInCell="1" allowOverlap="1">
                  <wp:simplePos x="0" y="0"/>
                  <wp:positionH relativeFrom="page">
                    <wp:posOffset>5368799</wp:posOffset>
                  </wp:positionH>
                  <wp:positionV relativeFrom="line">
                    <wp:posOffset>-6706</wp:posOffset>
                  </wp:positionV>
                  <wp:extent cx="28194" cy="762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28194" cy="762"/>
                          </a:xfrm>
                          <a:custGeom>
                            <a:rect l="l" t="t" r="r" b="b"/>
                            <a:pathLst>
                              <a:path w="28194" h="762">
                                <a:moveTo>
                                  <a:pt x="0" y="762"/>
                                </a:moveTo>
                                <a:lnTo>
                                  <a:pt x="28194" y="762"/>
                                </a:lnTo>
                                <a:lnTo>
                                  <a:pt x="28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2" behindDoc="0" locked="0" layoutInCell="1" allowOverlap="1">
                  <wp:simplePos x="0" y="0"/>
                  <wp:positionH relativeFrom="page">
                    <wp:posOffset>6630162</wp:posOffset>
                  </wp:positionH>
                  <wp:positionV relativeFrom="line">
                    <wp:posOffset>-6706</wp:posOffset>
                  </wp:positionV>
                  <wp:extent cx="28194" cy="762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28194" cy="762"/>
                          </a:xfrm>
                          <a:custGeom>
                            <a:rect l="l" t="t" r="r" b="b"/>
                            <a:pathLst>
                              <a:path w="28194" h="762">
                                <a:moveTo>
                                  <a:pt x="0" y="762"/>
                                </a:moveTo>
                                <a:lnTo>
                                  <a:pt x="28194" y="762"/>
                                </a:lnTo>
                                <a:lnTo>
                                  <a:pt x="28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Evaluación Final  </w:t>
            </w:r>
            <w:r/>
            <w:r/>
          </w:p>
        </w:tc>
        <w:tc>
          <w:tcPr>
            <w:tcW w:w="108" w:type="dxa"/>
            <w:tcBorders>
              <w:left w:val="nil"/>
              <w:right w:val="nil"/>
            </w:tcBorders>
            <w:shd w:val="clear" w:color="auto" w:fill="FFFF9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07" w:type="dxa"/>
            <w:tcBorders>
              <w:left w:val="nil"/>
              <w:right w:val="nil"/>
            </w:tcBorders>
            <w:shd w:val="clear" w:color="auto" w:fill="FFFF9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  <w:tc>
          <w:tcPr>
            <w:tcW w:w="1430" w:type="dxa"/>
            <w:tcBorders>
              <w:left w:val="nil"/>
              <w:right w:val="nil"/>
            </w:tcBorders>
            <w:shd w:val="clear" w:color="auto" w:fill="FFFF9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s-ES"/>
              </w:rPr>
            </w:pPr>
            <w:r/>
          </w:p>
        </w:tc>
        <w:tc>
          <w:tcPr>
            <w:tcW w:w="107" w:type="dxa"/>
            <w:tcBorders>
              <w:left w:val="nil"/>
              <w:right w:val="nil"/>
            </w:tcBorders>
            <w:shd w:val="clear" w:color="auto" w:fill="FFFF9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s-ES"/>
              </w:rPr>
            </w:pPr>
          </w:p>
        </w:tc>
      </w:tr>
    </w:tbl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>
        <w:drawing>
          <wp:anchor simplePos="0" relativeHeight="251658917" behindDoc="0" locked="0" layoutInCell="1" allowOverlap="1">
            <wp:simplePos x="0" y="0"/>
            <wp:positionH relativeFrom="page">
              <wp:posOffset>8329421</wp:posOffset>
            </wp:positionH>
            <wp:positionV relativeFrom="paragraph">
              <wp:posOffset>-254</wp:posOffset>
            </wp:positionV>
            <wp:extent cx="28194" cy="28194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6" behindDoc="0" locked="0" layoutInCell="1" allowOverlap="1">
            <wp:simplePos x="0" y="0"/>
            <wp:positionH relativeFrom="page">
              <wp:posOffset>8329421</wp:posOffset>
            </wp:positionH>
            <wp:positionV relativeFrom="paragraph">
              <wp:posOffset>27940</wp:posOffset>
            </wp:positionV>
            <wp:extent cx="28194" cy="762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762"/>
                    </a:xfrm>
                    <a:custGeom>
                      <a:rect l="l" t="t" r="r" b="b"/>
                      <a:pathLst>
                        <a:path w="28194" h="762">
                          <a:moveTo>
                            <a:pt x="0" y="762"/>
                          </a:moveTo>
                          <a:lnTo>
                            <a:pt x="28194" y="762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762"/>
                          </a:lnTo>
                          <a:close/>
                        </a:path>
                      </a:pathLst>
                    </a:custGeom>
                    <a:solidFill>
                      <a:srgbClr val="FFFF99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6848" w:h="12396"/>
          <w:pgMar w:top="343" w:right="500" w:bottom="275" w:left="500" w:header="708" w:footer="708" w:gutter="0"/>
          <w:docGrid w:linePitch="360"/>
        </w:sectPr>
        <w:tabs>
          <w:tab w:val="left" w:pos="3022"/>
          <w:tab w:val="left" w:pos="5146"/>
          <w:tab w:val="left" w:pos="7270"/>
        </w:tabs>
        <w:spacing w:before="0" w:after="0" w:line="265" w:lineRule="exact"/>
        <w:ind w:left="898" w:right="0" w:firstLine="0"/>
      </w:pPr>
      <w:r>
        <w:drawing>
          <wp:anchor simplePos="0" relativeHeight="251658921" behindDoc="0" locked="0" layoutInCell="1" allowOverlap="1">
            <wp:simplePos x="0" y="0"/>
            <wp:positionH relativeFrom="page">
              <wp:posOffset>8320278</wp:posOffset>
            </wp:positionH>
            <wp:positionV relativeFrom="line">
              <wp:posOffset>-32613</wp:posOffset>
            </wp:positionV>
            <wp:extent cx="28194" cy="28194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8194" cy="28194"/>
                    </a:xfrm>
                    <a:custGeom>
                      <a:rect l="l" t="t" r="r" b="b"/>
                      <a:pathLst>
                        <a:path w="28194" h="28194">
                          <a:moveTo>
                            <a:pt x="0" y="28194"/>
                          </a:moveTo>
                          <a:lnTo>
                            <a:pt x="28194" y="28194"/>
                          </a:lnTo>
                          <a:lnTo>
                            <a:pt x="28194" y="0"/>
                          </a:lnTo>
                          <a:lnTo>
                            <a:pt x="0" y="0"/>
                          </a:lnTo>
                          <a:lnTo>
                            <a:pt x="0" y="2819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* (I): Informe,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(C): Código,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(E): Exposición, 	</w:t>
      </w:r>
      <w:r>
        <w:rPr baseline="0" dirty="0">
          <w:rFonts w:ascii="Times New Roman" w:hAnsi="Times New Roman" w:cs="Times New Roman"/>
          <w:color w:val="000000"/>
          <w:sz w:val="24"/>
          <w:szCs w:val="24"/>
          <w:lang w:val="es-ES"/>
        </w:rPr>
        <w:t>(P): Preguntas  </w:t>
      </w:r>
      <w:r/>
    </w:p>
    <w:p>
      <w:r/>
    </w:p>
    <w:sectPr>
      <w:type w:val="continuous"/>
      <w:pgSz w:w="16848" w:h="12396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>
    <w:multiLevelType w:val="hybridMultilevel"/>
    <w:lvl w:ilvl="0">
      <w:start w:val="0"/>
      <w:numFmt w:val="bullet"/>
      <w:lvlText w:val="-"/>
      <w:lvlJc w:val="left"/>
      <w:pPr>
        <w:ind w:left="0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-"/>
      <w:lvlJc w:val="left"/>
      <w:pPr>
        <w:ind w:left="968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-"/>
      <w:lvlJc w:val="left"/>
      <w:pPr>
        <w:ind w:left="1936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-"/>
      <w:lvlJc w:val="left"/>
      <w:pPr>
        <w:ind w:left="2904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4">
      <w:start w:val="0"/>
      <w:numFmt w:val="bullet"/>
      <w:lvlText w:val="-"/>
      <w:lvlJc w:val="left"/>
      <w:pPr>
        <w:ind w:left="3872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5">
      <w:start w:val="0"/>
      <w:numFmt w:val="bullet"/>
      <w:lvlText w:val="-"/>
      <w:lvlJc w:val="left"/>
      <w:pPr>
        <w:ind w:left="4840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6">
      <w:start w:val="0"/>
      <w:numFmt w:val="bullet"/>
      <w:lvlText w:val="-"/>
      <w:lvlJc w:val="left"/>
      <w:pPr>
        <w:ind w:left="5808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7">
      <w:start w:val="0"/>
      <w:numFmt w:val="bullet"/>
      <w:lvlText w:val="-"/>
      <w:lvlJc w:val="left"/>
      <w:pPr>
        <w:ind w:left="6776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8">
      <w:start w:val="0"/>
      <w:numFmt w:val="bullet"/>
      <w:lvlText w:val="-"/>
      <w:lvlJc w:val="left"/>
      <w:pPr>
        <w:ind w:left="7744" w:hanging="36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numbering" Target="numbering.xml"/><Relationship Id="rId100" Type="http://schemas.openxmlformats.org/officeDocument/2006/relationships/hyperlink" TargetMode="External" Target="https://git.uclv.edu.cu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2025-06-19T15:46:27Z</dcterms:created>
  <dcterms:modified xsi:type="dcterms:W3CDTF">2025-06-19T15:46:27Z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